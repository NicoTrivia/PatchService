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EC675" w14:textId="72AA6E6D" w:rsidR="00982ECC" w:rsidRPr="00982ECC" w:rsidRDefault="00982ECC" w:rsidP="00982ECC">
      <w:pPr>
        <w:spacing w:after="0" w:line="240" w:lineRule="auto"/>
        <w:rPr>
          <w:rFonts w:eastAsia="MS Mincho" w:cs="Times New Roman"/>
          <w:sz w:val="24"/>
          <w:szCs w:val="24"/>
          <w:lang w:eastAsia="fr-FR"/>
        </w:rPr>
      </w:pPr>
      <w:r w:rsidRPr="00982ECC">
        <w:rPr>
          <w:rFonts w:eastAsia="MS Mincho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60288" behindDoc="1" locked="0" layoutInCell="1" allowOverlap="1" wp14:anchorId="21943E57" wp14:editId="378BE702">
            <wp:simplePos x="0" y="0"/>
            <wp:positionH relativeFrom="page">
              <wp:posOffset>-21590</wp:posOffset>
            </wp:positionH>
            <wp:positionV relativeFrom="paragraph">
              <wp:posOffset>-909320</wp:posOffset>
            </wp:positionV>
            <wp:extent cx="7559675" cy="10643235"/>
            <wp:effectExtent l="0" t="0" r="3175" b="5715"/>
            <wp:wrapNone/>
            <wp:docPr id="496873520" name="Image 496873520" descr="Une image contenant conception, capture d’écran, Graphique, Bleu électrique&#10;&#10;Description générée automatique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873520" name="Image 496873520" descr="Une image contenant conception, capture d’écran, Graphique, Bleu électrique&#10;&#10;Description générée automatiquement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643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2ECC">
        <w:rPr>
          <w:rFonts w:eastAsia="MS Mincho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62336" behindDoc="0" locked="0" layoutInCell="1" allowOverlap="1" wp14:anchorId="3B805151" wp14:editId="4FE9CC52">
            <wp:simplePos x="0" y="0"/>
            <wp:positionH relativeFrom="column">
              <wp:posOffset>-582295</wp:posOffset>
            </wp:positionH>
            <wp:positionV relativeFrom="paragraph">
              <wp:posOffset>-631825</wp:posOffset>
            </wp:positionV>
            <wp:extent cx="807720" cy="822960"/>
            <wp:effectExtent l="0" t="0" r="0" b="0"/>
            <wp:wrapNone/>
            <wp:docPr id="197161178" name="Image 1" descr="Une image contenant Graphique, graphisme, Caractère coloré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61178" name="Image 1" descr="Une image contenant Graphique, graphisme, Caractère coloré, Polic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772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1141DF" w14:textId="323ED890" w:rsidR="00982ECC" w:rsidRDefault="00982ECC">
      <w:pPr>
        <w:rPr>
          <w:rFonts w:ascii="Calibri" w:eastAsiaTheme="majorEastAsia" w:hAnsi="Calibri" w:cs="Calibri"/>
          <w:color w:val="2E74B5" w:themeColor="accent1" w:themeShade="BF"/>
          <w:sz w:val="40"/>
          <w:szCs w:val="40"/>
        </w:rPr>
      </w:pPr>
      <w:r w:rsidRPr="00982ECC">
        <w:rPr>
          <w:rFonts w:eastAsia="MS Mincho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1FFA8D" wp14:editId="4CB1913E">
                <wp:simplePos x="0" y="0"/>
                <wp:positionH relativeFrom="margin">
                  <wp:align>left</wp:align>
                </wp:positionH>
                <wp:positionV relativeFrom="paragraph">
                  <wp:posOffset>2324735</wp:posOffset>
                </wp:positionV>
                <wp:extent cx="3414395" cy="1534795"/>
                <wp:effectExtent l="0" t="0" r="0" b="8255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4395" cy="1534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C61EA1F" w14:textId="77777777" w:rsidR="00982ECC" w:rsidRDefault="00982ECC" w:rsidP="00982ECC">
                            <w:pP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>Conception des interfaces web</w:t>
                            </w:r>
                          </w:p>
                          <w:p w14:paraId="635F9687" w14:textId="77777777" w:rsidR="00982ECC" w:rsidRDefault="00982ECC" w:rsidP="00982ECC">
                            <w:pP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</w:pPr>
                          </w:p>
                          <w:p w14:paraId="651EAF21" w14:textId="77777777" w:rsidR="00982ECC" w:rsidRPr="00B87D29" w:rsidRDefault="00982ECC" w:rsidP="00982ECC">
                            <w:pP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>Lot 1 – Mai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1FFA8D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0;margin-top:183.05pt;width:268.85pt;height:120.8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" filled="f" stroked="f">
                <v:textbox>
                  <w:txbxContent>
                    <w:p w14:paraId="4C61EA1F" w14:textId="77777777" w:rsidR="00982ECC" w:rsidRDefault="00982ECC" w:rsidP="00982ECC">
                      <w:pP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</w:pPr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>Conception des interfaces web</w:t>
                      </w:r>
                    </w:p>
                    <w:p w14:paraId="635F9687" w14:textId="77777777" w:rsidR="00982ECC" w:rsidRDefault="00982ECC" w:rsidP="00982ECC">
                      <w:pP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</w:pPr>
                    </w:p>
                    <w:p w14:paraId="651EAF21" w14:textId="77777777" w:rsidR="00982ECC" w:rsidRPr="00B87D29" w:rsidRDefault="00982ECC" w:rsidP="00982ECC">
                      <w:pP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</w:pPr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>Lot 1 – Mai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82ECC">
        <w:rPr>
          <w:rFonts w:eastAsia="MS Mincho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6822D9" wp14:editId="2807E172">
                <wp:simplePos x="0" y="0"/>
                <wp:positionH relativeFrom="margin">
                  <wp:align>left</wp:align>
                </wp:positionH>
                <wp:positionV relativeFrom="paragraph">
                  <wp:posOffset>805815</wp:posOffset>
                </wp:positionV>
                <wp:extent cx="3930650" cy="1447800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5316904" w14:textId="77777777" w:rsidR="00982ECC" w:rsidRDefault="00982ECC" w:rsidP="00982ECC">
                            <w:pP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  <w:t>Patch Services</w:t>
                            </w:r>
                          </w:p>
                          <w:p w14:paraId="3396AB1A" w14:textId="58E4B437" w:rsidR="00982ECC" w:rsidRPr="00A863CB" w:rsidRDefault="00982ECC" w:rsidP="00982ECC">
                            <w:pPr>
                              <w:rPr>
                                <w:rFonts w:ascii="Gill Sans MT" w:hAnsi="Gill Sans MT"/>
                                <w:b/>
                                <w:color w:val="0070C0"/>
                                <w:sz w:val="56"/>
                                <w:szCs w:val="56"/>
                              </w:rPr>
                            </w:pPr>
                            <w:r w:rsidRPr="00A863CB">
                              <w:rPr>
                                <w:rFonts w:ascii="Gill Sans MT" w:hAnsi="Gill Sans MT"/>
                                <w:b/>
                                <w:color w:val="0070C0"/>
                                <w:sz w:val="56"/>
                                <w:szCs w:val="56"/>
                              </w:rPr>
                              <w:t>Dévelop</w:t>
                            </w:r>
                            <w:r>
                              <w:rPr>
                                <w:rFonts w:ascii="Gill Sans MT" w:hAnsi="Gill Sans MT"/>
                                <w:b/>
                                <w:color w:val="0070C0"/>
                                <w:sz w:val="56"/>
                                <w:szCs w:val="56"/>
                              </w:rPr>
                              <w:t>p</w:t>
                            </w:r>
                            <w:r w:rsidRPr="00A863CB">
                              <w:rPr>
                                <w:rFonts w:ascii="Gill Sans MT" w:hAnsi="Gill Sans MT"/>
                                <w:b/>
                                <w:color w:val="0070C0"/>
                                <w:sz w:val="56"/>
                                <w:szCs w:val="56"/>
                              </w:rPr>
                              <w:t>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822D9" id="Zone de texte 2" o:spid="_x0000_s1027" type="#_x0000_t202" style="position:absolute;margin-left:0;margin-top:63.45pt;width:309.5pt;height:11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" filled="f" stroked="f">
                <v:textbox>
                  <w:txbxContent>
                    <w:p w14:paraId="65316904" w14:textId="77777777" w:rsidR="00982ECC" w:rsidRDefault="00982ECC" w:rsidP="00982ECC">
                      <w:pP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</w:pPr>
                      <w: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  <w:t>Patch Services</w:t>
                      </w:r>
                    </w:p>
                    <w:p w14:paraId="3396AB1A" w14:textId="58E4B437" w:rsidR="00982ECC" w:rsidRPr="00A863CB" w:rsidRDefault="00982ECC" w:rsidP="00982ECC">
                      <w:pPr>
                        <w:rPr>
                          <w:rFonts w:ascii="Gill Sans MT" w:hAnsi="Gill Sans MT"/>
                          <w:b/>
                          <w:color w:val="0070C0"/>
                          <w:sz w:val="56"/>
                          <w:szCs w:val="56"/>
                        </w:rPr>
                      </w:pPr>
                      <w:r w:rsidRPr="00A863CB">
                        <w:rPr>
                          <w:rFonts w:ascii="Gill Sans MT" w:hAnsi="Gill Sans MT"/>
                          <w:b/>
                          <w:color w:val="0070C0"/>
                          <w:sz w:val="56"/>
                          <w:szCs w:val="56"/>
                        </w:rPr>
                        <w:t>Dévelop</w:t>
                      </w:r>
                      <w:r>
                        <w:rPr>
                          <w:rFonts w:ascii="Gill Sans MT" w:hAnsi="Gill Sans MT"/>
                          <w:b/>
                          <w:color w:val="0070C0"/>
                          <w:sz w:val="56"/>
                          <w:szCs w:val="56"/>
                        </w:rPr>
                        <w:t>p</w:t>
                      </w:r>
                      <w:r w:rsidRPr="00A863CB">
                        <w:rPr>
                          <w:rFonts w:ascii="Gill Sans MT" w:hAnsi="Gill Sans MT"/>
                          <w:b/>
                          <w:color w:val="0070C0"/>
                          <w:sz w:val="56"/>
                          <w:szCs w:val="56"/>
                        </w:rPr>
                        <w:t>ements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14:paraId="44D5A335" w14:textId="77777777" w:rsidR="008F3975" w:rsidRPr="002A4610" w:rsidRDefault="008F3975">
      <w:pPr>
        <w:sectPr w:rsidR="008F3975" w:rsidRPr="002A4610" w:rsidSect="002A461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sdt>
      <w:sdtPr>
        <w:alias w:val="Titre"/>
        <w:tag w:val=""/>
        <w:id w:val="551823944"/>
        <w:placeholder>
          <w:docPart w:val="5C17DA662D294B928045EBDBB84D9543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Content>
        <w:p w14:paraId="52E30DA2" w14:textId="77777777" w:rsidR="008F3975" w:rsidRPr="002A4610" w:rsidRDefault="00296FF7">
          <w:pPr>
            <w:pStyle w:val="Titre1"/>
          </w:pPr>
          <w:r w:rsidRPr="002A4610">
            <w:rPr>
              <w:lang w:bidi="fr-FR"/>
            </w:rPr>
            <w:t>Discours liminaire</w:t>
          </w:r>
        </w:p>
      </w:sdtContent>
    </w:sdt>
    <w:p w14:paraId="6B8ED079" w14:textId="77777777" w:rsidR="008F3975" w:rsidRPr="002A4610" w:rsidRDefault="00000000">
      <w:pPr>
        <w:pStyle w:val="Titre2"/>
      </w:pPr>
      <w:sdt>
        <w:sdtPr>
          <w:alias w:val="Entrez le sous-titre 1 :"/>
          <w:tag w:val="Entrez le sous-titre 1 :"/>
          <w:id w:val="1269510845"/>
          <w:placeholder>
            <w:docPart w:val="59974C4BE24A4C70A7912EEAFBC16A84"/>
          </w:placeholder>
          <w:temporary/>
          <w:showingPlcHdr/>
          <w15:appearance w15:val="hidden"/>
        </w:sdtPr>
        <w:sdtContent>
          <w:r w:rsidR="002F74A6" w:rsidRPr="002A4610">
            <w:rPr>
              <w:lang w:bidi="fr-FR"/>
            </w:rPr>
            <w:t>Discours de 12 secondes</w:t>
          </w:r>
        </w:sdtContent>
      </w:sdt>
    </w:p>
    <w:sdt>
      <w:sdtPr>
        <w:alias w:val="Entrez le contenu :"/>
        <w:tag w:val="Entrez le contenu :"/>
        <w:id w:val="-1251815730"/>
        <w:placeholder>
          <w:docPart w:val="C7254906D6734007A5D7AD7A745BA5DC"/>
        </w:placeholder>
        <w:temporary/>
        <w:showingPlcHdr/>
        <w15:appearance w15:val="hidden"/>
      </w:sdtPr>
      <w:sdtContent>
        <w:bookmarkStart w:id="0" w:name="_Hlk508635881" w:displacedByCustomXml="prev"/>
        <w:p w14:paraId="60E09CE1" w14:textId="77777777" w:rsidR="008F3975" w:rsidRPr="002A4610" w:rsidRDefault="00296FF7">
          <w:r w:rsidRPr="002A4610">
            <w:rPr>
              <w:rStyle w:val="Accentuationlgre"/>
              <w:lang w:bidi="fr-FR"/>
            </w:rPr>
            <w:t>Résumez en une phrase simple ce que fait votre société, ou ce qu’elle fournit.</w:t>
          </w:r>
          <w:r w:rsidRPr="002A4610">
            <w:rPr>
              <w:rStyle w:val="Accentuationlgre"/>
              <w:lang w:bidi="fr-FR"/>
            </w:rPr>
            <w:br/>
            <w:t>EXEMPLE : Nous fournissons des accessoires d’une qualité sans égale.</w:t>
          </w:r>
        </w:p>
        <w:bookmarkEnd w:id="0" w:displacedByCustomXml="next"/>
      </w:sdtContent>
    </w:sdt>
    <w:p w14:paraId="23EF455F" w14:textId="77777777" w:rsidR="008F3975" w:rsidRPr="002A4610" w:rsidRDefault="00000000">
      <w:sdt>
        <w:sdtPr>
          <w:alias w:val="Entrez le contenu :"/>
          <w:tag w:val="Entrez le contenu :"/>
          <w:id w:val="-1519780342"/>
          <w:placeholder>
            <w:docPart w:val="CA5659FF7AA149B7BDFEB20E18D4C2EB"/>
          </w:placeholder>
          <w:temporary/>
          <w:showingPlcHdr/>
          <w15:appearance w15:val="hidden"/>
        </w:sdtPr>
        <w:sdtContent>
          <w:r w:rsidR="00296FF7" w:rsidRPr="002A4610">
            <w:rPr>
              <w:rStyle w:val="Accentuationlgre"/>
              <w:lang w:bidi="fr-FR"/>
            </w:rPr>
            <w:t>Décrivez les avantages qu’offrent vos services ou produits. Énumérez les caractéristiques qui distinguent vos produits ou services de ceux de vos concurrents.</w:t>
          </w:r>
        </w:sdtContent>
      </w:sdt>
      <w:r w:rsidR="004C5E23" w:rsidRPr="002A4610">
        <w:rPr>
          <w:lang w:bidi="fr-FR"/>
        </w:rPr>
        <w:br/>
      </w:r>
      <w:sdt>
        <w:sdtPr>
          <w:alias w:val="Entrez le contenu :"/>
          <w:tag w:val="Entrez le contenu :"/>
          <w:id w:val="-402909918"/>
          <w:placeholder>
            <w:docPart w:val="9A32DFA4462A47D0933DD289485B0F53"/>
          </w:placeholder>
          <w:temporary/>
          <w:showingPlcHdr/>
          <w15:appearance w15:val="hidden"/>
        </w:sdtPr>
        <w:sdtContent>
          <w:r w:rsidR="004C5E23" w:rsidRPr="002A4610">
            <w:rPr>
              <w:rStyle w:val="Accentuationlgre"/>
              <w:lang w:bidi="fr-FR"/>
            </w:rPr>
            <w:t>EXEMPLE : Nos accessoires permettent de réaliser cinq tâches importantes, à savoir...</w:t>
          </w:r>
        </w:sdtContent>
      </w:sdt>
    </w:p>
    <w:p w14:paraId="2D451AFD" w14:textId="77777777" w:rsidR="008F3975" w:rsidRPr="002A4610" w:rsidRDefault="00000000">
      <w:pPr>
        <w:pStyle w:val="Titre2"/>
      </w:pPr>
      <w:sdt>
        <w:sdtPr>
          <w:alias w:val="Entrez le sous-titre 2 :"/>
          <w:tag w:val="Entrez le sous-titre 2 :"/>
          <w:id w:val="1150027888"/>
          <w:placeholder>
            <w:docPart w:val="93C449CB7BB24D02927F0B6F42176D5E"/>
          </w:placeholder>
          <w:temporary/>
          <w:showingPlcHdr/>
          <w15:appearance w15:val="hidden"/>
        </w:sdtPr>
        <w:sdtContent>
          <w:r w:rsidR="004C5E23" w:rsidRPr="002A4610">
            <w:rPr>
              <w:lang w:bidi="fr-FR"/>
            </w:rPr>
            <w:t>Discours de 30 secondes</w:t>
          </w:r>
        </w:sdtContent>
      </w:sdt>
    </w:p>
    <w:p w14:paraId="4F292EB5" w14:textId="77777777" w:rsidR="004C5E23" w:rsidRPr="002A4610" w:rsidRDefault="00000000">
      <w:sdt>
        <w:sdtPr>
          <w:alias w:val="Entrez le contenu :"/>
          <w:tag w:val="Entrez le contenu :"/>
          <w:id w:val="-369764572"/>
          <w:placeholder>
            <w:docPart w:val="13BFA075373D407BBD1EADFF87469507"/>
          </w:placeholder>
          <w:temporary/>
          <w:showingPlcHdr/>
          <w15:appearance w15:val="hidden"/>
        </w:sdtPr>
        <w:sdtContent>
          <w:bookmarkStart w:id="1" w:name="_Hlk508635988"/>
          <w:r w:rsidR="00296FF7" w:rsidRPr="002A4610">
            <w:rPr>
              <w:rStyle w:val="Accentuationlgre"/>
              <w:lang w:bidi="fr-FR"/>
            </w:rPr>
            <w:t>Résumez en quelques phrases simples ce que votre société fait ou fournit.</w:t>
          </w:r>
          <w:bookmarkEnd w:id="1"/>
        </w:sdtContent>
      </w:sdt>
      <w:r w:rsidR="004C5E23" w:rsidRPr="002A4610">
        <w:rPr>
          <w:lang w:bidi="fr-FR"/>
        </w:rPr>
        <w:br/>
      </w:r>
      <w:sdt>
        <w:sdtPr>
          <w:alias w:val="Entrez le contenu :"/>
          <w:tag w:val="Entrez le contenu :"/>
          <w:id w:val="-1400520920"/>
          <w:placeholder>
            <w:docPart w:val="B324A36714E04794BEA0E662CC4CF989"/>
          </w:placeholder>
          <w:temporary/>
          <w:showingPlcHdr/>
          <w15:appearance w15:val="hidden"/>
        </w:sdtPr>
        <w:sdtContent>
          <w:bookmarkStart w:id="2" w:name="_Hlk508636038"/>
          <w:r w:rsidR="004C5E23" w:rsidRPr="002A4610">
            <w:rPr>
              <w:rStyle w:val="Accentuationlgre"/>
              <w:lang w:bidi="fr-FR"/>
            </w:rPr>
            <w:t>EXEMPLE : Nous fournissons des accessoires d’une qualité sans égale. Nous proposons un vaste éventail d’accessoires, dont le dernier modèle turbo de luxe.</w:t>
          </w:r>
          <w:bookmarkEnd w:id="2"/>
        </w:sdtContent>
      </w:sdt>
    </w:p>
    <w:sdt>
      <w:sdtPr>
        <w:alias w:val="Entrez le contenu :"/>
        <w:tag w:val="Entrez le contenu :"/>
        <w:id w:val="499326859"/>
        <w:placeholder>
          <w:docPart w:val="CA5659FF7AA149B7BDFEB20E18D4C2EB"/>
        </w:placeholder>
        <w:temporary/>
        <w:showingPlcHdr/>
        <w15:appearance w15:val="hidden"/>
      </w:sdtPr>
      <w:sdtContent>
        <w:p w14:paraId="79F1A493" w14:textId="77777777" w:rsidR="008F3975" w:rsidRPr="002A4610" w:rsidRDefault="00E43C6B">
          <w:r w:rsidRPr="002A4610">
            <w:rPr>
              <w:rStyle w:val="Accentuationlgre"/>
              <w:lang w:bidi="fr-FR"/>
            </w:rPr>
            <w:t>Décrivez les avantages qu’offrent vos services ou produits. Énumérez les caractéristiques qui distinguent vos produits ou services de ceux de vos concurrents.</w:t>
          </w:r>
        </w:p>
      </w:sdtContent>
    </w:sdt>
    <w:sdt>
      <w:sdtPr>
        <w:alias w:val="Entrez le contenu :"/>
        <w:tag w:val="Entrez le contenu :"/>
        <w:id w:val="1518500065"/>
        <w:placeholder>
          <w:docPart w:val="7E522D0C9ECC4A79A416A540E91AD6E5"/>
        </w:placeholder>
        <w:temporary/>
        <w:showingPlcHdr/>
        <w15:appearance w15:val="hidden"/>
      </w:sdtPr>
      <w:sdtContent>
        <w:p w14:paraId="46439EE7" w14:textId="77777777" w:rsidR="008F3975" w:rsidRPr="002A4610" w:rsidRDefault="00296FF7">
          <w:r w:rsidRPr="002A4610">
            <w:rPr>
              <w:rStyle w:val="Accentuationlgre"/>
              <w:lang w:bidi="fr-FR"/>
            </w:rPr>
            <w:t>Résumez brièvement les qualifications de votre société.</w:t>
          </w:r>
          <w:r w:rsidRPr="002A4610">
            <w:rPr>
              <w:rStyle w:val="Accentuationlgre"/>
              <w:lang w:bidi="fr-FR"/>
            </w:rPr>
            <w:br/>
            <w:t>EXEMPLE : Nous créons des accessoires de qualité depuis plus d’un siècle.</w:t>
          </w:r>
        </w:p>
      </w:sdtContent>
    </w:sdt>
    <w:sdt>
      <w:sdtPr>
        <w:alias w:val="Entrez le contenu :"/>
        <w:tag w:val="Entrez le contenu :"/>
        <w:id w:val="-1378240133"/>
        <w:placeholder>
          <w:docPart w:val="8276377980E1498091DBC94A58980ACA"/>
        </w:placeholder>
        <w:temporary/>
        <w:showingPlcHdr/>
        <w15:appearance w15:val="hidden"/>
      </w:sdtPr>
      <w:sdtContent>
        <w:p w14:paraId="2B33D55E" w14:textId="77777777" w:rsidR="008F3975" w:rsidRPr="002A4610" w:rsidRDefault="00296FF7">
          <w:r w:rsidRPr="002A4610">
            <w:rPr>
              <w:rStyle w:val="Accentuationlgre"/>
              <w:lang w:bidi="fr-FR"/>
            </w:rPr>
            <w:t>Décrivez les buts ou objectifs de votre société.</w:t>
          </w:r>
          <w:r w:rsidRPr="002A4610">
            <w:rPr>
              <w:rStyle w:val="Accentuationlgre"/>
              <w:lang w:bidi="fr-FR"/>
            </w:rPr>
            <w:br/>
            <w:t>EXEMPLE : Nous souhaitons vendre plus d’accessoires que toute autre société en France.</w:t>
          </w:r>
        </w:p>
      </w:sdtContent>
    </w:sdt>
    <w:p w14:paraId="7E8D3BA1" w14:textId="77777777" w:rsidR="008F3975" w:rsidRPr="002A4610" w:rsidRDefault="00000000">
      <w:pPr>
        <w:pStyle w:val="Titre2"/>
      </w:pPr>
      <w:sdt>
        <w:sdtPr>
          <w:alias w:val="Entrez le sous-titre 3 :"/>
          <w:tag w:val="Entrez le sous-titre 3 :"/>
          <w:id w:val="1914351521"/>
          <w:placeholder>
            <w:docPart w:val="F96871750D5645ED8FF803249ED177F7"/>
          </w:placeholder>
          <w:temporary/>
          <w:showingPlcHdr/>
          <w15:appearance w15:val="hidden"/>
        </w:sdtPr>
        <w:sdtContent>
          <w:r w:rsidR="004C5E23" w:rsidRPr="002A4610">
            <w:rPr>
              <w:lang w:bidi="fr-FR"/>
            </w:rPr>
            <w:t>Discours de 3 minutes</w:t>
          </w:r>
        </w:sdtContent>
      </w:sdt>
    </w:p>
    <w:sdt>
      <w:sdtPr>
        <w:alias w:val="Entrez le contenu :"/>
        <w:tag w:val="Entrez le contenu :"/>
        <w:id w:val="-26868921"/>
        <w:placeholder>
          <w:docPart w:val="6D63BA40B5A74A2391FF4224B497B992"/>
        </w:placeholder>
        <w:temporary/>
        <w:showingPlcHdr/>
        <w15:appearance w15:val="hidden"/>
      </w:sdtPr>
      <w:sdtContent>
        <w:bookmarkStart w:id="3" w:name="_Hlk508636056" w:displacedByCustomXml="prev"/>
        <w:p w14:paraId="0B359072" w14:textId="77777777" w:rsidR="008F3975" w:rsidRPr="002A4610" w:rsidRDefault="00296FF7">
          <w:r w:rsidRPr="002A4610">
            <w:rPr>
              <w:rStyle w:val="Accentuationlgre"/>
              <w:lang w:bidi="fr-FR"/>
            </w:rPr>
            <w:t>Résumez en une phrase simple ce que fait votre société, ou ce qu’elle fournit.</w:t>
          </w:r>
          <w:r w:rsidRPr="002A4610">
            <w:rPr>
              <w:rStyle w:val="Accentuationlgre"/>
              <w:lang w:bidi="fr-FR"/>
            </w:rPr>
            <w:br/>
            <w:t>EXEMPLE : Nous fournissons des accessoires d’une qualité sans égale</w:t>
          </w:r>
          <w:bookmarkEnd w:id="3"/>
          <w:r w:rsidRPr="002A4610">
            <w:rPr>
              <w:rStyle w:val="Accentuationlgre"/>
              <w:lang w:bidi="fr-FR"/>
            </w:rPr>
            <w:t>.</w:t>
          </w:r>
        </w:p>
      </w:sdtContent>
    </w:sdt>
    <w:sdt>
      <w:sdtPr>
        <w:alias w:val="Entrez le contenu :"/>
        <w:tag w:val="Entrez le contenu :"/>
        <w:id w:val="1139153871"/>
        <w:placeholder>
          <w:docPart w:val="CA5659FF7AA149B7BDFEB20E18D4C2EB"/>
        </w:placeholder>
        <w:temporary/>
        <w:showingPlcHdr/>
        <w15:appearance w15:val="hidden"/>
      </w:sdtPr>
      <w:sdtContent>
        <w:p w14:paraId="20F309C2" w14:textId="77777777" w:rsidR="008F3975" w:rsidRPr="002A4610" w:rsidRDefault="00E43C6B">
          <w:r w:rsidRPr="002A4610">
            <w:rPr>
              <w:rStyle w:val="Accentuationlgre"/>
              <w:lang w:bidi="fr-FR"/>
            </w:rPr>
            <w:t>Décrivez les avantages qu’offrent vos services ou produits. Énumérez les caractéristiques qui distinguent vos produits ou services de ceux de vos concurrents.</w:t>
          </w:r>
        </w:p>
      </w:sdtContent>
    </w:sdt>
    <w:sdt>
      <w:sdtPr>
        <w:alias w:val="Entrez le contenu :"/>
        <w:tag w:val="Entrez le contenu :"/>
        <w:id w:val="1030611220"/>
        <w:placeholder>
          <w:docPart w:val="7E522D0C9ECC4A79A416A540E91AD6E5"/>
        </w:placeholder>
        <w:temporary/>
        <w:showingPlcHdr/>
        <w15:appearance w15:val="hidden"/>
      </w:sdtPr>
      <w:sdtContent>
        <w:p w14:paraId="26CA0EA0" w14:textId="77777777" w:rsidR="008F3975" w:rsidRPr="002A4610" w:rsidRDefault="00E43C6B">
          <w:r w:rsidRPr="002A4610">
            <w:rPr>
              <w:rStyle w:val="Accentuationlgre"/>
              <w:lang w:bidi="fr-FR"/>
            </w:rPr>
            <w:t>Résumez brièvement les qualifications de votre société.</w:t>
          </w:r>
          <w:r w:rsidRPr="002A4610">
            <w:rPr>
              <w:rStyle w:val="Accentuationlgre"/>
              <w:lang w:bidi="fr-FR"/>
            </w:rPr>
            <w:br/>
            <w:t>EXEMPLE : Nous créons des accessoires de qualité depuis plus d’un siècle.</w:t>
          </w:r>
        </w:p>
      </w:sdtContent>
    </w:sdt>
    <w:p w14:paraId="309FDDFA" w14:textId="77777777" w:rsidR="004C5E23" w:rsidRPr="002A4610" w:rsidRDefault="00000000">
      <w:sdt>
        <w:sdtPr>
          <w:alias w:val="Entrez le contenu :"/>
          <w:tag w:val="Entrez le contenu :"/>
          <w:id w:val="-1555699951"/>
          <w:placeholder>
            <w:docPart w:val="24CBCB2090D8434D92C04E7A605F51C3"/>
          </w:placeholder>
          <w:temporary/>
          <w:showingPlcHdr/>
          <w15:appearance w15:val="hidden"/>
        </w:sdtPr>
        <w:sdtContent>
          <w:bookmarkStart w:id="4" w:name="_Hlk508636067"/>
          <w:r w:rsidR="00296FF7" w:rsidRPr="002A4610">
            <w:rPr>
              <w:rStyle w:val="Accentuationlgre"/>
              <w:lang w:bidi="fr-FR"/>
            </w:rPr>
            <w:t>Décrivez la mission de votre société en une phrase.</w:t>
          </w:r>
          <w:bookmarkEnd w:id="4"/>
        </w:sdtContent>
      </w:sdt>
      <w:r w:rsidR="004C5E23" w:rsidRPr="002A4610">
        <w:rPr>
          <w:lang w:bidi="fr-FR"/>
        </w:rPr>
        <w:br/>
      </w:r>
      <w:sdt>
        <w:sdtPr>
          <w:alias w:val="Entrez le contenu :"/>
          <w:tag w:val="Entrez le contenu :"/>
          <w:id w:val="797883300"/>
          <w:placeholder>
            <w:docPart w:val="C5A6FC05EC234B6AB63CFDADACF3B362"/>
          </w:placeholder>
          <w:temporary/>
          <w:showingPlcHdr/>
          <w15:appearance w15:val="hidden"/>
        </w:sdtPr>
        <w:sdtContent>
          <w:r w:rsidR="004C5E23" w:rsidRPr="002A4610">
            <w:rPr>
              <w:rStyle w:val="Accentuationlgre"/>
              <w:lang w:bidi="fr-FR"/>
            </w:rPr>
            <w:t>EXEMPLE : La société souhaite améliorer la qualité de vie des gens en proposant des accessoires d’une qualité sans égale à tous les habitants de la planète.</w:t>
          </w:r>
        </w:sdtContent>
      </w:sdt>
    </w:p>
    <w:sdt>
      <w:sdtPr>
        <w:alias w:val="Entrez le contenu :"/>
        <w:tag w:val="Entrez le contenu :"/>
        <w:id w:val="1536853036"/>
        <w:placeholder>
          <w:docPart w:val="8276377980E1498091DBC94A58980ACA"/>
        </w:placeholder>
        <w:temporary/>
        <w:showingPlcHdr/>
        <w15:appearance w15:val="hidden"/>
      </w:sdtPr>
      <w:sdtContent>
        <w:p w14:paraId="00138F19" w14:textId="77777777" w:rsidR="008F3975" w:rsidRPr="002A4610" w:rsidRDefault="00E43C6B">
          <w:r w:rsidRPr="002A4610">
            <w:rPr>
              <w:rStyle w:val="Accentuationlgre"/>
              <w:lang w:bidi="fr-FR"/>
            </w:rPr>
            <w:t>Décrivez les buts ou objectifs de votre société.</w:t>
          </w:r>
          <w:r w:rsidRPr="002A4610">
            <w:rPr>
              <w:rStyle w:val="Accentuationlgre"/>
              <w:lang w:bidi="fr-FR"/>
            </w:rPr>
            <w:br/>
            <w:t>EXEMPLE : Nous souhaitons vendre plus d’accessoires que toute autre société en France.</w:t>
          </w:r>
        </w:p>
      </w:sdtContent>
    </w:sdt>
    <w:p w14:paraId="09656C4E" w14:textId="77777777" w:rsidR="008F3975" w:rsidRPr="002A4610" w:rsidRDefault="00000000">
      <w:sdt>
        <w:sdtPr>
          <w:alias w:val="Entrez le contenu :"/>
          <w:tag w:val="Entrez le contenu :"/>
          <w:id w:val="-230925697"/>
          <w:placeholder>
            <w:docPart w:val="4B252A948B3140F4858F89544A60FE26"/>
          </w:placeholder>
          <w:temporary/>
          <w:showingPlcHdr/>
          <w15:appearance w15:val="hidden"/>
        </w:sdtPr>
        <w:sdtContent>
          <w:r w:rsidR="00296FF7" w:rsidRPr="002A4610">
            <w:rPr>
              <w:rStyle w:val="Accentuationlgre"/>
              <w:lang w:bidi="fr-FR"/>
            </w:rPr>
            <w:t>Donnez un exemple de résultat positif de la vente de votre produit.</w:t>
          </w:r>
          <w:r w:rsidR="00296FF7" w:rsidRPr="002A4610">
            <w:rPr>
              <w:rStyle w:val="Accentuationlgre"/>
              <w:lang w:bidi="fr-FR"/>
            </w:rPr>
            <w:br/>
            <w:t>EXEMPLE : Nos accessoires ont été utilisés dans la construction de la tour Eiffel.</w:t>
          </w:r>
        </w:sdtContent>
      </w:sdt>
    </w:p>
    <w:sectPr w:rsidR="008F3975" w:rsidRPr="002A4610" w:rsidSect="002A4610">
      <w:footerReference w:type="default" r:id="rId15"/>
      <w:footerReference w:type="first" r:id="rId16"/>
      <w:pgSz w:w="11907" w:h="1683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ECEB8" w14:textId="77777777" w:rsidR="00E76E93" w:rsidRDefault="00E76E93">
      <w:pPr>
        <w:spacing w:after="0" w:line="240" w:lineRule="auto"/>
      </w:pPr>
      <w:r>
        <w:separator/>
      </w:r>
    </w:p>
  </w:endnote>
  <w:endnote w:type="continuationSeparator" w:id="0">
    <w:p w14:paraId="2B88AB33" w14:textId="77777777" w:rsidR="00E76E93" w:rsidRDefault="00E76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FC7F2" w14:textId="77777777" w:rsidR="00B57D08" w:rsidRDefault="00B57D0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50309" w14:textId="77777777" w:rsidR="00B57D08" w:rsidRPr="002A4610" w:rsidRDefault="00B57D0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86A63" w14:textId="77777777" w:rsidR="00B57D08" w:rsidRDefault="00B57D08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au de disposition pour entrer le nom de la société, le numéro de page et les clauses de confidentialité  "/>
    </w:tblPr>
    <w:tblGrid>
      <w:gridCol w:w="3611"/>
      <w:gridCol w:w="1805"/>
      <w:gridCol w:w="3611"/>
    </w:tblGrid>
    <w:tr w:rsidR="008F3975" w:rsidRPr="002A4610" w14:paraId="04F55B82" w14:textId="77777777">
      <w:tc>
        <w:tcPr>
          <w:tcW w:w="2000" w:type="pct"/>
          <w:vAlign w:val="bottom"/>
        </w:tcPr>
        <w:p w14:paraId="5B268AF5" w14:textId="77777777" w:rsidR="008F3975" w:rsidRPr="002A4610" w:rsidRDefault="00000000">
          <w:pPr>
            <w:pStyle w:val="Pieddepage"/>
          </w:pPr>
          <w:sdt>
            <w:sdtPr>
              <w:alias w:val="Nom de la société :"/>
              <w:tag w:val="Nom de la société :"/>
              <w:id w:val="-728771662"/>
              <w:placeholder>
                <w:docPart w:val="6774A7B3124F475AAEDCF1333999620F"/>
              </w:placeholder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 w:multiLine="1"/>
            </w:sdtPr>
            <w:sdtContent>
              <w:r w:rsidR="00781C24" w:rsidRPr="002A4610">
                <w:rPr>
                  <w:lang w:bidi="fr-FR"/>
                </w:rPr>
                <w:t>Nom de la société</w:t>
              </w:r>
            </w:sdtContent>
          </w:sdt>
        </w:p>
      </w:tc>
      <w:tc>
        <w:tcPr>
          <w:tcW w:w="1000" w:type="pct"/>
          <w:vAlign w:val="bottom"/>
        </w:tcPr>
        <w:p w14:paraId="70ADB8FC" w14:textId="77777777" w:rsidR="008F3975" w:rsidRPr="002A4610" w:rsidRDefault="00296FF7">
          <w:pPr>
            <w:pStyle w:val="Pieddepage"/>
            <w:jc w:val="center"/>
          </w:pPr>
          <w:r w:rsidRPr="002A4610">
            <w:rPr>
              <w:lang w:bidi="fr-FR"/>
            </w:rPr>
            <w:t xml:space="preserve">Page | </w:t>
          </w:r>
          <w:r w:rsidRPr="002A4610">
            <w:rPr>
              <w:lang w:bidi="fr-FR"/>
            </w:rPr>
            <w:fldChar w:fldCharType="begin"/>
          </w:r>
          <w:r w:rsidRPr="002A4610">
            <w:rPr>
              <w:lang w:bidi="fr-FR"/>
            </w:rPr>
            <w:instrText xml:space="preserve"> PAGE   \* MERGEFORMAT </w:instrText>
          </w:r>
          <w:r w:rsidRPr="002A4610">
            <w:rPr>
              <w:lang w:bidi="fr-FR"/>
            </w:rPr>
            <w:fldChar w:fldCharType="separate"/>
          </w:r>
          <w:r w:rsidR="002A4610" w:rsidRPr="002A4610">
            <w:rPr>
              <w:noProof/>
              <w:lang w:bidi="fr-FR"/>
            </w:rPr>
            <w:t>0</w:t>
          </w:r>
          <w:r w:rsidRPr="002A4610">
            <w:rPr>
              <w:lang w:bidi="fr-FR"/>
            </w:rPr>
            <w:fldChar w:fldCharType="end"/>
          </w:r>
        </w:p>
      </w:tc>
      <w:tc>
        <w:tcPr>
          <w:tcW w:w="2000" w:type="pct"/>
          <w:vAlign w:val="bottom"/>
        </w:tcPr>
        <w:p w14:paraId="539E8F89" w14:textId="77777777" w:rsidR="008F3975" w:rsidRPr="002A4610" w:rsidRDefault="00000000">
          <w:pPr>
            <w:pStyle w:val="Pieddepage"/>
            <w:jc w:val="right"/>
          </w:pPr>
          <w:sdt>
            <w:sdtPr>
              <w:alias w:val="Confidentiel :"/>
              <w:tag w:val="Confidentiel :"/>
              <w:id w:val="1338034600"/>
              <w:placeholder>
                <w:docPart w:val="73631E3953634C62B4E3995CF6E796E0"/>
              </w:placeholder>
              <w:temporary/>
              <w:showingPlcHdr/>
              <w15:appearance w15:val="hidden"/>
            </w:sdtPr>
            <w:sdtContent>
              <w:r w:rsidR="00296FF7" w:rsidRPr="002A4610">
                <w:rPr>
                  <w:lang w:bidi="fr-FR"/>
                </w:rPr>
                <w:t>CONFIDENTIEL</w:t>
              </w:r>
            </w:sdtContent>
          </w:sdt>
        </w:p>
      </w:tc>
    </w:tr>
  </w:tbl>
  <w:p w14:paraId="53C42A72" w14:textId="77777777" w:rsidR="008F3975" w:rsidRPr="002A4610" w:rsidRDefault="008F3975">
    <w:pPr>
      <w:pStyle w:val="Pieddepage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au de disposition pour entrer le nom de la société et les clauses de confidentialité "/>
    </w:tblPr>
    <w:tblGrid>
      <w:gridCol w:w="4513"/>
      <w:gridCol w:w="4514"/>
    </w:tblGrid>
    <w:tr w:rsidR="003E3E07" w14:paraId="4165E4D2" w14:textId="77777777" w:rsidTr="003E3E07">
      <w:tc>
        <w:tcPr>
          <w:tcW w:w="2500" w:type="pct"/>
          <w:vAlign w:val="bottom"/>
        </w:tcPr>
        <w:p w14:paraId="5512954D" w14:textId="77777777" w:rsidR="003E3E07" w:rsidRDefault="00000000">
          <w:pPr>
            <w:pStyle w:val="Pieddepage"/>
          </w:pPr>
          <w:sdt>
            <w:sdtPr>
              <w:alias w:val="Nom de la société :"/>
              <w:tag w:val="Nom de la société :"/>
              <w:id w:val="1655181633"/>
              <w:placeholder>
                <w:docPart w:val="8DBDC00E3C2241EF901FED758B0EF606"/>
              </w:placeholder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 w:multiLine="1"/>
            </w:sdtPr>
            <w:sdtContent>
              <w:r w:rsidR="00781C24">
                <w:rPr>
                  <w:lang w:bidi="fr-FR"/>
                </w:rPr>
                <w:t>Nom de la société</w:t>
              </w:r>
            </w:sdtContent>
          </w:sdt>
        </w:p>
      </w:tc>
      <w:tc>
        <w:tcPr>
          <w:tcW w:w="2500" w:type="pct"/>
          <w:vAlign w:val="bottom"/>
        </w:tcPr>
        <w:p w14:paraId="44F68C01" w14:textId="77777777" w:rsidR="003E3E07" w:rsidRDefault="00000000">
          <w:pPr>
            <w:pStyle w:val="Pieddepage"/>
            <w:jc w:val="right"/>
          </w:pPr>
          <w:sdt>
            <w:sdtPr>
              <w:alias w:val="Confidentiel :"/>
              <w:tag w:val="Confidentiel :"/>
              <w:id w:val="1011334708"/>
              <w:placeholder>
                <w:docPart w:val="8FC4459E856E4F30BABFEDFF4FFC0FE4"/>
              </w:placeholder>
              <w:temporary/>
              <w:showingPlcHdr/>
              <w15:appearance w15:val="hidden"/>
            </w:sdtPr>
            <w:sdtContent>
              <w:r w:rsidR="003E3E07">
                <w:rPr>
                  <w:lang w:bidi="fr-FR"/>
                </w:rPr>
                <w:t>CONFIDENTIEL</w:t>
              </w:r>
            </w:sdtContent>
          </w:sdt>
        </w:p>
      </w:tc>
    </w:tr>
  </w:tbl>
  <w:p w14:paraId="7D0819B0" w14:textId="77777777" w:rsidR="008F3975" w:rsidRDefault="008F397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B18FC" w14:textId="77777777" w:rsidR="00E76E93" w:rsidRDefault="00E76E93">
      <w:pPr>
        <w:spacing w:after="0" w:line="240" w:lineRule="auto"/>
      </w:pPr>
      <w:r>
        <w:separator/>
      </w:r>
    </w:p>
  </w:footnote>
  <w:footnote w:type="continuationSeparator" w:id="0">
    <w:p w14:paraId="02EA52BA" w14:textId="77777777" w:rsidR="00E76E93" w:rsidRDefault="00E76E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CAB10" w14:textId="77777777" w:rsidR="00B57D08" w:rsidRDefault="00B57D0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CC017" w14:textId="77777777" w:rsidR="00B57D08" w:rsidRPr="002A4610" w:rsidRDefault="00B57D0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BA578" w14:textId="77777777" w:rsidR="00B57D08" w:rsidRDefault="00B57D0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02AD12A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A2C3F2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D8A1DD6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784264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F16BD60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BCB5B6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0B284F0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8E4182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7EC1DA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2E321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222CE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2123F79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F64110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31152131">
    <w:abstractNumId w:val="9"/>
  </w:num>
  <w:num w:numId="2" w16cid:durableId="1340618528">
    <w:abstractNumId w:val="7"/>
  </w:num>
  <w:num w:numId="3" w16cid:durableId="598173680">
    <w:abstractNumId w:val="6"/>
  </w:num>
  <w:num w:numId="4" w16cid:durableId="465008556">
    <w:abstractNumId w:val="5"/>
  </w:num>
  <w:num w:numId="5" w16cid:durableId="355426773">
    <w:abstractNumId w:val="4"/>
  </w:num>
  <w:num w:numId="6" w16cid:durableId="21446615">
    <w:abstractNumId w:val="8"/>
  </w:num>
  <w:num w:numId="7" w16cid:durableId="640353385">
    <w:abstractNumId w:val="3"/>
  </w:num>
  <w:num w:numId="8" w16cid:durableId="1486438518">
    <w:abstractNumId w:val="2"/>
  </w:num>
  <w:num w:numId="9" w16cid:durableId="1299720331">
    <w:abstractNumId w:val="1"/>
  </w:num>
  <w:num w:numId="10" w16cid:durableId="250238628">
    <w:abstractNumId w:val="0"/>
  </w:num>
  <w:num w:numId="11" w16cid:durableId="1572693436">
    <w:abstractNumId w:val="10"/>
  </w:num>
  <w:num w:numId="12" w16cid:durableId="1475566045">
    <w:abstractNumId w:val="11"/>
  </w:num>
  <w:num w:numId="13" w16cid:durableId="213189810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2E8"/>
    <w:rsid w:val="00075458"/>
    <w:rsid w:val="001E025E"/>
    <w:rsid w:val="00296FF7"/>
    <w:rsid w:val="002A4610"/>
    <w:rsid w:val="002F74A6"/>
    <w:rsid w:val="00374DFF"/>
    <w:rsid w:val="0038523F"/>
    <w:rsid w:val="003E3E07"/>
    <w:rsid w:val="004059E3"/>
    <w:rsid w:val="004256C9"/>
    <w:rsid w:val="004C5E23"/>
    <w:rsid w:val="005228C6"/>
    <w:rsid w:val="005C2F42"/>
    <w:rsid w:val="0060162B"/>
    <w:rsid w:val="0066185E"/>
    <w:rsid w:val="00781C24"/>
    <w:rsid w:val="007A34D4"/>
    <w:rsid w:val="00820A5F"/>
    <w:rsid w:val="008F3975"/>
    <w:rsid w:val="00982ECC"/>
    <w:rsid w:val="00995FAC"/>
    <w:rsid w:val="00B57D08"/>
    <w:rsid w:val="00B7609B"/>
    <w:rsid w:val="00C62DBD"/>
    <w:rsid w:val="00DA0BEE"/>
    <w:rsid w:val="00E34199"/>
    <w:rsid w:val="00E43C6B"/>
    <w:rsid w:val="00E76E93"/>
    <w:rsid w:val="00F8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BA70F63"/>
  <w15:chartTrackingRefBased/>
  <w15:docId w15:val="{BA636950-3164-4CF7-8ED1-B1E67193C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610"/>
    <w:rPr>
      <w:rFonts w:ascii="Cambria" w:hAnsi="Cambria"/>
    </w:rPr>
  </w:style>
  <w:style w:type="paragraph" w:styleId="Titre1">
    <w:name w:val="heading 1"/>
    <w:basedOn w:val="Normal"/>
    <w:next w:val="Normal"/>
    <w:link w:val="Titre1Car"/>
    <w:uiPriority w:val="1"/>
    <w:qFormat/>
    <w:rsid w:val="002A4610"/>
    <w:pPr>
      <w:keepNext/>
      <w:keepLines/>
      <w:spacing w:after="0"/>
      <w:outlineLvl w:val="0"/>
    </w:pPr>
    <w:rPr>
      <w:rFonts w:ascii="Calibri" w:eastAsiaTheme="majorEastAsia" w:hAnsi="Calibri" w:cs="Calibr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1"/>
    <w:qFormat/>
    <w:rsid w:val="002A4610"/>
    <w:pPr>
      <w:keepNext/>
      <w:keepLines/>
      <w:pBdr>
        <w:top w:val="single" w:sz="4" w:space="1" w:color="595959" w:themeColor="text1" w:themeTint="A6"/>
      </w:pBdr>
      <w:spacing w:before="360" w:after="0"/>
      <w:outlineLvl w:val="1"/>
    </w:pPr>
    <w:rPr>
      <w:rFonts w:ascii="Calibri" w:eastAsiaTheme="majorEastAsia" w:hAnsi="Calibri" w:cs="Calibr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1"/>
    <w:qFormat/>
    <w:rsid w:val="002A4610"/>
    <w:pPr>
      <w:keepNext/>
      <w:keepLines/>
      <w:spacing w:before="600" w:after="0"/>
      <w:jc w:val="right"/>
      <w:outlineLvl w:val="2"/>
    </w:pPr>
    <w:rPr>
      <w:rFonts w:ascii="Calibri" w:eastAsiaTheme="majorEastAsia" w:hAnsi="Calibri" w:cs="Calibri"/>
      <w:color w:val="2E74B5" w:themeColor="accent1" w:themeShade="BF"/>
      <w:sz w:val="40"/>
      <w:szCs w:val="40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rsid w:val="002A4610"/>
    <w:pPr>
      <w:keepNext/>
      <w:keepLines/>
      <w:spacing w:before="40" w:after="0"/>
      <w:outlineLvl w:val="3"/>
    </w:pPr>
    <w:rPr>
      <w:rFonts w:ascii="Calibri" w:eastAsiaTheme="majorEastAsia" w:hAnsi="Calibri" w:cs="Calibr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A4610"/>
    <w:pPr>
      <w:keepNext/>
      <w:keepLines/>
      <w:spacing w:before="40" w:after="0"/>
      <w:outlineLvl w:val="4"/>
    </w:pPr>
    <w:rPr>
      <w:rFonts w:ascii="Calibri" w:eastAsiaTheme="majorEastAsia" w:hAnsi="Calibri" w:cs="Calibr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A4610"/>
    <w:pPr>
      <w:keepNext/>
      <w:keepLines/>
      <w:spacing w:before="40" w:after="0"/>
      <w:outlineLvl w:val="5"/>
    </w:pPr>
    <w:rPr>
      <w:rFonts w:ascii="Calibri" w:eastAsiaTheme="majorEastAsia" w:hAnsi="Calibri" w:cs="Calibr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A4610"/>
    <w:pPr>
      <w:keepNext/>
      <w:keepLines/>
      <w:spacing w:before="40" w:after="0"/>
      <w:outlineLvl w:val="6"/>
    </w:pPr>
    <w:rPr>
      <w:rFonts w:ascii="Calibri" w:eastAsiaTheme="majorEastAsia" w:hAnsi="Calibri" w:cs="Calibr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A4610"/>
    <w:pPr>
      <w:keepNext/>
      <w:keepLines/>
      <w:spacing w:before="40" w:after="0"/>
      <w:outlineLvl w:val="7"/>
    </w:pPr>
    <w:rPr>
      <w:rFonts w:ascii="Calibri" w:eastAsiaTheme="majorEastAsia" w:hAnsi="Calibri" w:cs="Calibr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A4610"/>
    <w:pPr>
      <w:keepNext/>
      <w:keepLines/>
      <w:spacing w:before="40" w:after="0"/>
      <w:outlineLvl w:val="8"/>
    </w:pPr>
    <w:rPr>
      <w:rFonts w:ascii="Calibri" w:eastAsiaTheme="majorEastAsia" w:hAnsi="Calibri" w:cs="Calibr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1"/>
    <w:rsid w:val="002A4610"/>
    <w:rPr>
      <w:rFonts w:ascii="Calibri" w:eastAsiaTheme="majorEastAsia" w:hAnsi="Calibri" w:cs="Calibr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1"/>
    <w:rsid w:val="002A4610"/>
    <w:rPr>
      <w:rFonts w:ascii="Calibri" w:eastAsiaTheme="majorEastAsia" w:hAnsi="Calibri" w:cs="Calibri"/>
      <w:color w:val="2E74B5" w:themeColor="accent1" w:themeShade="BF"/>
      <w:sz w:val="26"/>
      <w:szCs w:val="26"/>
    </w:rPr>
  </w:style>
  <w:style w:type="paragraph" w:styleId="Sous-titre">
    <w:name w:val="Subtitle"/>
    <w:basedOn w:val="Normal"/>
    <w:next w:val="Normal"/>
    <w:link w:val="Sous-titreCar"/>
    <w:uiPriority w:val="1"/>
    <w:qFormat/>
    <w:rsid w:val="002A4610"/>
    <w:pPr>
      <w:numPr>
        <w:ilvl w:val="1"/>
      </w:numPr>
      <w:spacing w:after="160"/>
      <w:jc w:val="right"/>
    </w:pPr>
    <w:rPr>
      <w:caps/>
      <w:color w:val="595959" w:themeColor="text1" w:themeTint="A6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"/>
    <w:rsid w:val="002A4610"/>
    <w:rPr>
      <w:rFonts w:ascii="Cambria" w:hAnsi="Cambria"/>
      <w:caps/>
      <w:color w:val="595959" w:themeColor="text1" w:themeTint="A6"/>
      <w:sz w:val="28"/>
      <w:szCs w:val="28"/>
    </w:rPr>
  </w:style>
  <w:style w:type="paragraph" w:styleId="Titre">
    <w:name w:val="Title"/>
    <w:basedOn w:val="Normal"/>
    <w:next w:val="Normal"/>
    <w:link w:val="TitreCar"/>
    <w:uiPriority w:val="1"/>
    <w:qFormat/>
    <w:rsid w:val="002A4610"/>
    <w:pPr>
      <w:spacing w:before="600" w:after="600" w:line="240" w:lineRule="auto"/>
      <w:contextualSpacing/>
      <w:jc w:val="right"/>
    </w:pPr>
    <w:rPr>
      <w:rFonts w:ascii="Calibri" w:eastAsiaTheme="majorEastAsia" w:hAnsi="Calibri" w:cs="Calibri"/>
      <w:caps/>
      <w:color w:val="2E74B5" w:themeColor="accent1" w:themeShade="BF"/>
      <w:spacing w:val="-10"/>
      <w:kern w:val="28"/>
      <w:sz w:val="60"/>
      <w:szCs w:val="60"/>
    </w:rPr>
  </w:style>
  <w:style w:type="character" w:customStyle="1" w:styleId="TitreCar">
    <w:name w:val="Titre Car"/>
    <w:basedOn w:val="Policepardfaut"/>
    <w:link w:val="Titre"/>
    <w:uiPriority w:val="1"/>
    <w:rsid w:val="002A4610"/>
    <w:rPr>
      <w:rFonts w:ascii="Calibri" w:eastAsiaTheme="majorEastAsia" w:hAnsi="Calibri" w:cs="Calibri"/>
      <w:caps/>
      <w:color w:val="2E74B5" w:themeColor="accent1" w:themeShade="BF"/>
      <w:spacing w:val="-10"/>
      <w:kern w:val="28"/>
      <w:sz w:val="60"/>
      <w:szCs w:val="60"/>
    </w:rPr>
  </w:style>
  <w:style w:type="paragraph" w:customStyle="1" w:styleId="Logo">
    <w:name w:val="Logo"/>
    <w:basedOn w:val="Normal"/>
    <w:uiPriority w:val="1"/>
    <w:qFormat/>
    <w:rsid w:val="002A4610"/>
    <w:pPr>
      <w:spacing w:before="360"/>
      <w:jc w:val="right"/>
    </w:pPr>
    <w:rPr>
      <w:noProof/>
    </w:rPr>
  </w:style>
  <w:style w:type="character" w:customStyle="1" w:styleId="Titre3Car">
    <w:name w:val="Titre 3 Car"/>
    <w:basedOn w:val="Policepardfaut"/>
    <w:link w:val="Titre3"/>
    <w:uiPriority w:val="1"/>
    <w:rsid w:val="002A4610"/>
    <w:rPr>
      <w:rFonts w:ascii="Calibri" w:eastAsiaTheme="majorEastAsia" w:hAnsi="Calibri" w:cs="Calibri"/>
      <w:color w:val="2E74B5" w:themeColor="accent1" w:themeShade="BF"/>
      <w:sz w:val="40"/>
      <w:szCs w:val="40"/>
    </w:rPr>
  </w:style>
  <w:style w:type="paragraph" w:styleId="Pieddepage">
    <w:name w:val="footer"/>
    <w:basedOn w:val="Normal"/>
    <w:link w:val="PieddepageCar"/>
    <w:uiPriority w:val="2"/>
    <w:rsid w:val="002A4610"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2"/>
    <w:rsid w:val="002A4610"/>
    <w:rPr>
      <w:rFonts w:ascii="Cambria" w:hAnsi="Cambria"/>
    </w:rPr>
  </w:style>
  <w:style w:type="table" w:styleId="Grilledutableau">
    <w:name w:val="Table Grid"/>
    <w:basedOn w:val="TableauNormal"/>
    <w:uiPriority w:val="39"/>
    <w:rsid w:val="002A4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A46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4610"/>
    <w:rPr>
      <w:rFonts w:ascii="Cambria" w:hAnsi="Cambr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A46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4610"/>
    <w:rPr>
      <w:rFonts w:ascii="Segoe UI" w:hAnsi="Segoe UI" w:cs="Segoe UI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2A4610"/>
  </w:style>
  <w:style w:type="paragraph" w:styleId="Normalcentr">
    <w:name w:val="Block Text"/>
    <w:basedOn w:val="Normal"/>
    <w:uiPriority w:val="99"/>
    <w:semiHidden/>
    <w:unhideWhenUsed/>
    <w:rsid w:val="002A4610"/>
    <w:pPr>
      <w:pBdr>
        <w:top w:val="single" w:sz="2" w:space="10" w:color="2E74B5" w:themeColor="accent1" w:themeShade="BF" w:shadow="1"/>
        <w:left w:val="single" w:sz="2" w:space="10" w:color="2E74B5" w:themeColor="accent1" w:themeShade="BF" w:shadow="1"/>
        <w:bottom w:val="single" w:sz="2" w:space="10" w:color="2E74B5" w:themeColor="accent1" w:themeShade="BF" w:shadow="1"/>
        <w:right w:val="single" w:sz="2" w:space="10" w:color="2E74B5" w:themeColor="accent1" w:themeShade="BF" w:shadow="1"/>
      </w:pBdr>
      <w:ind w:left="1152" w:right="1152"/>
    </w:pPr>
    <w:rPr>
      <w:i/>
      <w:iCs/>
      <w:color w:val="2E74B5" w:themeColor="accent1" w:themeShade="BF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2A4610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2A4610"/>
    <w:rPr>
      <w:rFonts w:ascii="Cambria" w:hAnsi="Cambria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2A4610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2A4610"/>
    <w:rPr>
      <w:rFonts w:ascii="Cambria" w:hAnsi="Cambria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2A4610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2A4610"/>
    <w:rPr>
      <w:rFonts w:ascii="Cambria" w:hAnsi="Cambria"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2A4610"/>
    <w:pPr>
      <w:spacing w:after="20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2A4610"/>
    <w:rPr>
      <w:rFonts w:ascii="Cambria" w:hAnsi="Cambria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2A4610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2A4610"/>
    <w:rPr>
      <w:rFonts w:ascii="Cambria" w:hAnsi="Cambria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2A4610"/>
    <w:pPr>
      <w:spacing w:after="200"/>
      <w:ind w:left="360"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2A4610"/>
    <w:rPr>
      <w:rFonts w:ascii="Cambria" w:hAnsi="Cambria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2A4610"/>
    <w:pPr>
      <w:spacing w:after="120"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2A4610"/>
    <w:rPr>
      <w:rFonts w:ascii="Cambria" w:hAnsi="Cambria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2A4610"/>
    <w:pPr>
      <w:spacing w:after="120"/>
      <w:ind w:left="283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2A4610"/>
    <w:rPr>
      <w:rFonts w:ascii="Cambria" w:hAnsi="Cambria"/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2A4610"/>
    <w:rPr>
      <w:rFonts w:ascii="Cambria" w:hAnsi="Cambria"/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A4610"/>
    <w:pPr>
      <w:spacing w:line="240" w:lineRule="auto"/>
    </w:pPr>
    <w:rPr>
      <w:i/>
      <w:iCs/>
      <w:color w:val="44546A" w:themeColor="text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2A4610"/>
    <w:pPr>
      <w:spacing w:after="0" w:line="240" w:lineRule="auto"/>
      <w:ind w:left="4252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2A4610"/>
    <w:rPr>
      <w:rFonts w:ascii="Cambria" w:hAnsi="Cambria"/>
    </w:rPr>
  </w:style>
  <w:style w:type="table" w:styleId="Grillecouleur">
    <w:name w:val="Colorful Grid"/>
    <w:basedOn w:val="TableauNormal"/>
    <w:uiPriority w:val="73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2A4610"/>
    <w:rPr>
      <w:rFonts w:ascii="Cambria" w:hAnsi="Cambria"/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A4610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A4610"/>
    <w:rPr>
      <w:rFonts w:ascii="Cambria" w:hAnsi="Cambria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A461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A4610"/>
    <w:rPr>
      <w:rFonts w:ascii="Cambria" w:hAnsi="Cambria"/>
      <w:b/>
      <w:bCs/>
      <w:szCs w:val="20"/>
    </w:rPr>
  </w:style>
  <w:style w:type="table" w:styleId="Listefonce">
    <w:name w:val="Dark List"/>
    <w:basedOn w:val="TableauNormal"/>
    <w:uiPriority w:val="70"/>
    <w:semiHidden/>
    <w:unhideWhenUsed/>
    <w:rsid w:val="002A46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2A46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2A46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2A46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2A46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2A46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2A46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2A4610"/>
  </w:style>
  <w:style w:type="character" w:customStyle="1" w:styleId="DateCar">
    <w:name w:val="Date Car"/>
    <w:basedOn w:val="Policepardfaut"/>
    <w:link w:val="Date"/>
    <w:uiPriority w:val="99"/>
    <w:semiHidden/>
    <w:rsid w:val="002A4610"/>
    <w:rPr>
      <w:rFonts w:ascii="Cambria" w:hAnsi="Cambria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2A46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2A4610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2A4610"/>
    <w:pPr>
      <w:spacing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2A4610"/>
    <w:rPr>
      <w:rFonts w:ascii="Cambria" w:hAnsi="Cambria"/>
    </w:rPr>
  </w:style>
  <w:style w:type="character" w:styleId="Accentuation">
    <w:name w:val="Emphasis"/>
    <w:basedOn w:val="Policepardfaut"/>
    <w:uiPriority w:val="20"/>
    <w:semiHidden/>
    <w:unhideWhenUsed/>
    <w:qFormat/>
    <w:rsid w:val="002A4610"/>
    <w:rPr>
      <w:rFonts w:ascii="Cambria" w:hAnsi="Cambria"/>
      <w:i/>
      <w:iCs/>
      <w:color w:val="595959" w:themeColor="text1" w:themeTint="A6"/>
    </w:rPr>
  </w:style>
  <w:style w:type="character" w:styleId="Appeldenotedefin">
    <w:name w:val="endnote reference"/>
    <w:basedOn w:val="Policepardfaut"/>
    <w:uiPriority w:val="99"/>
    <w:semiHidden/>
    <w:unhideWhenUsed/>
    <w:rsid w:val="002A4610"/>
    <w:rPr>
      <w:rFonts w:ascii="Cambria" w:hAnsi="Cambria"/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2A4610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A4610"/>
    <w:rPr>
      <w:rFonts w:ascii="Cambria" w:hAnsi="Cambria"/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2A46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Calibri" w:eastAsiaTheme="majorEastAsia" w:hAnsi="Calibri" w:cs="Calibr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2A4610"/>
    <w:pPr>
      <w:spacing w:after="0" w:line="240" w:lineRule="auto"/>
    </w:pPr>
    <w:rPr>
      <w:rFonts w:ascii="Calibri" w:eastAsiaTheme="majorEastAsia" w:hAnsi="Calibri" w:cs="Calibr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2A4610"/>
    <w:rPr>
      <w:rFonts w:ascii="Cambria" w:hAnsi="Cambria"/>
      <w:color w:val="954F72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2A4610"/>
    <w:rPr>
      <w:rFonts w:ascii="Cambria" w:hAnsi="Cambria"/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A4610"/>
    <w:pPr>
      <w:spacing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A4610"/>
    <w:rPr>
      <w:rFonts w:ascii="Cambria" w:hAnsi="Cambria"/>
      <w:szCs w:val="20"/>
    </w:rPr>
  </w:style>
  <w:style w:type="table" w:styleId="TableauGrille1Clair">
    <w:name w:val="Grid Table 1 Light"/>
    <w:basedOn w:val="TableauNormal"/>
    <w:uiPriority w:val="46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2A46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2A461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2A4610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2A461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2A4610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2A461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2A4610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">
    <w:name w:val="Grid Table 3"/>
    <w:basedOn w:val="TableauNormal"/>
    <w:uiPriority w:val="48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2A461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2A461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2A461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2A461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2A461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2A461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2A461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2A461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2A461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2A461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2A461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2A461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ashtag1">
    <w:name w:val="Hashtag1"/>
    <w:basedOn w:val="Policepardfaut"/>
    <w:uiPriority w:val="99"/>
    <w:semiHidden/>
    <w:unhideWhenUsed/>
    <w:rsid w:val="002A4610"/>
    <w:rPr>
      <w:rFonts w:ascii="Cambria" w:hAnsi="Cambria"/>
      <w:color w:val="2B579A"/>
      <w:shd w:val="clear" w:color="auto" w:fill="E6E6E6"/>
    </w:rPr>
  </w:style>
  <w:style w:type="character" w:customStyle="1" w:styleId="Titre4Car">
    <w:name w:val="Titre 4 Car"/>
    <w:basedOn w:val="Policepardfaut"/>
    <w:link w:val="Titre4"/>
    <w:uiPriority w:val="9"/>
    <w:semiHidden/>
    <w:rsid w:val="002A4610"/>
    <w:rPr>
      <w:rFonts w:ascii="Calibri" w:eastAsiaTheme="majorEastAsia" w:hAnsi="Calibri" w:cs="Calibr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A4610"/>
    <w:rPr>
      <w:rFonts w:ascii="Calibri" w:eastAsiaTheme="majorEastAsia" w:hAnsi="Calibri" w:cs="Calibr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A4610"/>
    <w:rPr>
      <w:rFonts w:ascii="Calibri" w:eastAsiaTheme="majorEastAsia" w:hAnsi="Calibri" w:cs="Calibr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2A4610"/>
    <w:rPr>
      <w:rFonts w:ascii="Calibri" w:eastAsiaTheme="majorEastAsia" w:hAnsi="Calibri" w:cs="Calibr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2A4610"/>
    <w:rPr>
      <w:rFonts w:ascii="Calibri" w:eastAsiaTheme="majorEastAsia" w:hAnsi="Calibri" w:cs="Calibr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A4610"/>
    <w:rPr>
      <w:rFonts w:ascii="Calibri" w:eastAsiaTheme="majorEastAsia" w:hAnsi="Calibri" w:cs="Calibri"/>
      <w:i/>
      <w:iCs/>
      <w:color w:val="272727" w:themeColor="text1" w:themeTint="D8"/>
      <w:szCs w:val="21"/>
    </w:rPr>
  </w:style>
  <w:style w:type="character" w:styleId="AcronymeHTML">
    <w:name w:val="HTML Acronym"/>
    <w:basedOn w:val="Policepardfaut"/>
    <w:uiPriority w:val="99"/>
    <w:semiHidden/>
    <w:unhideWhenUsed/>
    <w:rsid w:val="002A4610"/>
    <w:rPr>
      <w:rFonts w:ascii="Cambria" w:hAnsi="Cambria"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2A4610"/>
    <w:pPr>
      <w:spacing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2A4610"/>
    <w:rPr>
      <w:rFonts w:ascii="Cambria" w:hAnsi="Cambria"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2A4610"/>
    <w:rPr>
      <w:rFonts w:ascii="Cambria" w:hAnsi="Cambria"/>
      <w:i/>
      <w:iCs/>
    </w:rPr>
  </w:style>
  <w:style w:type="character" w:styleId="CodeHTML">
    <w:name w:val="HTML Code"/>
    <w:basedOn w:val="Policepardfaut"/>
    <w:uiPriority w:val="99"/>
    <w:semiHidden/>
    <w:unhideWhenUsed/>
    <w:rsid w:val="002A4610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2A4610"/>
    <w:rPr>
      <w:rFonts w:ascii="Cambria" w:hAnsi="Cambria"/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2A4610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A4610"/>
    <w:pPr>
      <w:spacing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A4610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2A4610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2A4610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2A4610"/>
    <w:rPr>
      <w:rFonts w:ascii="Cambria" w:hAnsi="Cambria"/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2A4610"/>
    <w:rPr>
      <w:rFonts w:ascii="Cambria" w:hAnsi="Cambria"/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610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610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610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610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610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610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610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610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610"/>
    <w:pPr>
      <w:spacing w:after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2A4610"/>
    <w:rPr>
      <w:rFonts w:ascii="Calibri" w:eastAsiaTheme="majorEastAsia" w:hAnsi="Calibri" w:cs="Calibri"/>
      <w:b/>
      <w:bCs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2A4610"/>
    <w:rPr>
      <w:rFonts w:ascii="Cambria" w:hAnsi="Cambria"/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2A461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2A4610"/>
    <w:rPr>
      <w:rFonts w:ascii="Cambria" w:hAnsi="Cambria"/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2A4610"/>
    <w:rPr>
      <w:rFonts w:ascii="Cambria" w:hAnsi="Cambria"/>
      <w:b/>
      <w:bCs/>
      <w:caps w:val="0"/>
      <w:smallCaps/>
      <w:color w:val="2E74B5" w:themeColor="accent1" w:themeShade="BF"/>
      <w:spacing w:val="5"/>
    </w:rPr>
  </w:style>
  <w:style w:type="table" w:styleId="Grilleclaire">
    <w:name w:val="Light Grid"/>
    <w:basedOn w:val="TableauNormal"/>
    <w:uiPriority w:val="62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2A46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2A461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2A461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2A461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2A461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2A461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2A461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2A4610"/>
    <w:rPr>
      <w:rFonts w:ascii="Cambria" w:hAnsi="Cambria"/>
    </w:rPr>
  </w:style>
  <w:style w:type="paragraph" w:styleId="Liste">
    <w:name w:val="List"/>
    <w:basedOn w:val="Normal"/>
    <w:uiPriority w:val="99"/>
    <w:semiHidden/>
    <w:unhideWhenUsed/>
    <w:rsid w:val="002A4610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2A4610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2A4610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2A4610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2A4610"/>
    <w:pPr>
      <w:ind w:left="1415" w:hanging="283"/>
      <w:contextualSpacing/>
    </w:pPr>
  </w:style>
  <w:style w:type="paragraph" w:styleId="Listepuces">
    <w:name w:val="List Bullet"/>
    <w:basedOn w:val="Normal"/>
    <w:uiPriority w:val="99"/>
    <w:semiHidden/>
    <w:unhideWhenUsed/>
    <w:rsid w:val="002A461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2A461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2A4610"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2A4610"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2A4610"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2A4610"/>
    <w:pPr>
      <w:spacing w:after="120"/>
      <w:ind w:left="283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2A4610"/>
    <w:pPr>
      <w:spacing w:after="120"/>
      <w:ind w:left="566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2A4610"/>
    <w:pPr>
      <w:spacing w:after="120"/>
      <w:ind w:left="849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2A4610"/>
    <w:pPr>
      <w:spacing w:after="120"/>
      <w:ind w:left="1132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2A4610"/>
    <w:pPr>
      <w:spacing w:after="120"/>
      <w:ind w:left="1415"/>
      <w:contextualSpacing/>
    </w:pPr>
  </w:style>
  <w:style w:type="paragraph" w:styleId="Listenumros">
    <w:name w:val="List Number"/>
    <w:basedOn w:val="Normal"/>
    <w:uiPriority w:val="99"/>
    <w:semiHidden/>
    <w:unhideWhenUsed/>
    <w:rsid w:val="002A4610"/>
    <w:pPr>
      <w:numPr>
        <w:numId w:val="6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2A4610"/>
    <w:pPr>
      <w:numPr>
        <w:numId w:val="7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2A4610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2A4610"/>
    <w:pPr>
      <w:numPr>
        <w:numId w:val="9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2A4610"/>
    <w:pPr>
      <w:numPr>
        <w:numId w:val="10"/>
      </w:numPr>
      <w:contextualSpacing/>
    </w:pPr>
  </w:style>
  <w:style w:type="paragraph" w:styleId="Paragraphedeliste">
    <w:name w:val="List Paragraph"/>
    <w:basedOn w:val="Normal"/>
    <w:uiPriority w:val="34"/>
    <w:semiHidden/>
    <w:unhideWhenUsed/>
    <w:qFormat/>
    <w:rsid w:val="002A4610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2A46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2A46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2A46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2A46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2A46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2A46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2A46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2">
    <w:name w:val="List Table 2"/>
    <w:basedOn w:val="TableauNormal"/>
    <w:uiPriority w:val="47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3">
    <w:name w:val="List Table 3"/>
    <w:basedOn w:val="TableauNormal"/>
    <w:uiPriority w:val="48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2A46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2A46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2A46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2A46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2A46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2A46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2A46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2A461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2A461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2A461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2A461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2A461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2A461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2A461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2A461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2A461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2A461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2A461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2A461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2A46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2A4610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2A461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2A461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2A461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2A461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2A461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2A461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2A461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2A461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2A461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2A461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2A461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2A461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2A461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2A461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2A46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Policepardfaut"/>
    <w:uiPriority w:val="99"/>
    <w:semiHidden/>
    <w:unhideWhenUsed/>
    <w:rsid w:val="002A4610"/>
    <w:rPr>
      <w:rFonts w:ascii="Cambria" w:hAnsi="Cambria"/>
      <w:color w:val="2B579A"/>
      <w:shd w:val="clear" w:color="auto" w:fill="E6E6E6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2A46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Calibri" w:eastAsiaTheme="majorEastAsia" w:hAnsi="Calibri" w:cs="Calibr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2A4610"/>
    <w:rPr>
      <w:rFonts w:ascii="Calibri" w:eastAsiaTheme="majorEastAsia" w:hAnsi="Calibri" w:cs="Calibri"/>
      <w:sz w:val="24"/>
      <w:szCs w:val="24"/>
      <w:shd w:val="pct20" w:color="auto" w:fill="auto"/>
    </w:rPr>
  </w:style>
  <w:style w:type="paragraph" w:styleId="Sansinterligne">
    <w:name w:val="No Spacing"/>
    <w:uiPriority w:val="36"/>
    <w:semiHidden/>
    <w:unhideWhenUsed/>
    <w:qFormat/>
    <w:rsid w:val="002A4610"/>
    <w:pPr>
      <w:spacing w:after="0" w:line="240" w:lineRule="auto"/>
    </w:pPr>
    <w:rPr>
      <w:rFonts w:ascii="Cambria" w:hAnsi="Cambria"/>
    </w:rPr>
  </w:style>
  <w:style w:type="paragraph" w:styleId="NormalWeb">
    <w:name w:val="Normal (Web)"/>
    <w:basedOn w:val="Normal"/>
    <w:uiPriority w:val="99"/>
    <w:semiHidden/>
    <w:unhideWhenUsed/>
    <w:rsid w:val="002A4610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2A4610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2A4610"/>
    <w:pPr>
      <w:spacing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2A4610"/>
    <w:rPr>
      <w:rFonts w:ascii="Cambria" w:hAnsi="Cambria"/>
    </w:rPr>
  </w:style>
  <w:style w:type="character" w:styleId="Numrodepage">
    <w:name w:val="page number"/>
    <w:basedOn w:val="Policepardfaut"/>
    <w:uiPriority w:val="99"/>
    <w:semiHidden/>
    <w:unhideWhenUsed/>
    <w:rsid w:val="002A4610"/>
    <w:rPr>
      <w:rFonts w:ascii="Cambria" w:hAnsi="Cambria"/>
    </w:rPr>
  </w:style>
  <w:style w:type="table" w:styleId="Tableausimple1">
    <w:name w:val="Plain Table 1"/>
    <w:basedOn w:val="TableauNormal"/>
    <w:uiPriority w:val="41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2A46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2A46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2A46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2A4610"/>
    <w:pPr>
      <w:spacing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2A4610"/>
    <w:rPr>
      <w:rFonts w:ascii="Consolas" w:hAnsi="Consolas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2A46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2A4610"/>
    <w:rPr>
      <w:rFonts w:ascii="Cambria" w:hAnsi="Cambria"/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2A4610"/>
  </w:style>
  <w:style w:type="character" w:customStyle="1" w:styleId="SalutationsCar">
    <w:name w:val="Salutations Car"/>
    <w:basedOn w:val="Policepardfaut"/>
    <w:link w:val="Salutations"/>
    <w:uiPriority w:val="99"/>
    <w:semiHidden/>
    <w:rsid w:val="002A4610"/>
    <w:rPr>
      <w:rFonts w:ascii="Cambria" w:hAnsi="Cambria"/>
    </w:rPr>
  </w:style>
  <w:style w:type="paragraph" w:styleId="Signature">
    <w:name w:val="Signature"/>
    <w:basedOn w:val="Normal"/>
    <w:link w:val="SignatureCar"/>
    <w:uiPriority w:val="99"/>
    <w:semiHidden/>
    <w:unhideWhenUsed/>
    <w:rsid w:val="002A4610"/>
    <w:pPr>
      <w:spacing w:after="0" w:line="240" w:lineRule="auto"/>
      <w:ind w:left="4252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2A4610"/>
    <w:rPr>
      <w:rFonts w:ascii="Cambria" w:hAnsi="Cambria"/>
    </w:rPr>
  </w:style>
  <w:style w:type="character" w:customStyle="1" w:styleId="Lienhypertexteactif">
    <w:name w:val="Lien hypertexte actif"/>
    <w:basedOn w:val="Policepardfaut"/>
    <w:uiPriority w:val="99"/>
    <w:semiHidden/>
    <w:unhideWhenUsed/>
    <w:rsid w:val="002A4610"/>
    <w:rPr>
      <w:rFonts w:ascii="Cambria" w:hAnsi="Cambria"/>
      <w:u w:val="dotted"/>
    </w:rPr>
  </w:style>
  <w:style w:type="character" w:styleId="lev">
    <w:name w:val="Strong"/>
    <w:basedOn w:val="Policepardfaut"/>
    <w:uiPriority w:val="22"/>
    <w:semiHidden/>
    <w:unhideWhenUsed/>
    <w:qFormat/>
    <w:rsid w:val="002A4610"/>
    <w:rPr>
      <w:rFonts w:ascii="Cambria" w:hAnsi="Cambria"/>
      <w:b/>
      <w:bCs/>
    </w:rPr>
  </w:style>
  <w:style w:type="character" w:styleId="Accentuationlgre">
    <w:name w:val="Subtle Emphasis"/>
    <w:basedOn w:val="Policepardfaut"/>
    <w:uiPriority w:val="19"/>
    <w:unhideWhenUsed/>
    <w:qFormat/>
    <w:rsid w:val="002A4610"/>
    <w:rPr>
      <w:rFonts w:ascii="Cambria" w:hAnsi="Cambria"/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unhideWhenUsed/>
    <w:qFormat/>
    <w:rsid w:val="002A4610"/>
    <w:rPr>
      <w:rFonts w:ascii="Cambria" w:hAnsi="Cambria"/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2A461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2A461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2A461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2A461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2A461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2A46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2A461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2A46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2A461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2A461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2A461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2A461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2A461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2A461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2A461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2A46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2A461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2A461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2A461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2A461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2A461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2A461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2A461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2A461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2A461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2A46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2A46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2A46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2A461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2A461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2A461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2A46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2A46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2A46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2A4610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2A4610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2A461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2A461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2A46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2A461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2A46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rsid w:val="002A46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2A46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2A461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2A461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rsid w:val="002A461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2A4610"/>
    <w:pPr>
      <w:spacing w:before="120"/>
    </w:pPr>
    <w:rPr>
      <w:rFonts w:ascii="Calibri" w:eastAsiaTheme="majorEastAsia" w:hAnsi="Calibri" w:cs="Calibr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2A4610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2A461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2A4610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2A4610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2A4610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2A4610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2A4610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2A4610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2A4610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A4610"/>
    <w:pPr>
      <w:spacing w:before="240"/>
      <w:outlineLvl w:val="9"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2A4610"/>
    <w:rPr>
      <w:rFonts w:ascii="Cambria" w:hAnsi="Cambria"/>
      <w:color w:val="595959" w:themeColor="text1" w:themeTint="A6"/>
      <w:shd w:val="clear" w:color="auto" w:fill="E6E6E6"/>
    </w:rPr>
  </w:style>
  <w:style w:type="character" w:styleId="Textedelespacerserv">
    <w:name w:val="Placeholder Text"/>
    <w:basedOn w:val="Policepardfaut"/>
    <w:uiPriority w:val="2"/>
    <w:semiHidden/>
    <w:rsid w:val="002A4610"/>
    <w:rPr>
      <w:rFonts w:ascii="Cambria" w:hAnsi="Cambria"/>
      <w:color w:val="808080"/>
    </w:rPr>
  </w:style>
  <w:style w:type="numbering" w:styleId="111111">
    <w:name w:val="Outline List 2"/>
    <w:basedOn w:val="Aucuneliste"/>
    <w:uiPriority w:val="99"/>
    <w:semiHidden/>
    <w:unhideWhenUsed/>
    <w:rsid w:val="002A4610"/>
    <w:pPr>
      <w:numPr>
        <w:numId w:val="11"/>
      </w:numPr>
    </w:pPr>
  </w:style>
  <w:style w:type="numbering" w:styleId="1ai">
    <w:name w:val="Outline List 1"/>
    <w:basedOn w:val="Aucuneliste"/>
    <w:uiPriority w:val="99"/>
    <w:semiHidden/>
    <w:unhideWhenUsed/>
    <w:rsid w:val="002A4610"/>
    <w:pPr>
      <w:numPr>
        <w:numId w:val="12"/>
      </w:numPr>
    </w:pPr>
  </w:style>
  <w:style w:type="numbering" w:styleId="ArticleSection">
    <w:name w:val="Outline List 3"/>
    <w:basedOn w:val="Aucuneliste"/>
    <w:uiPriority w:val="99"/>
    <w:semiHidden/>
    <w:unhideWhenUsed/>
    <w:rsid w:val="002A4610"/>
    <w:pPr>
      <w:numPr>
        <w:numId w:val="13"/>
      </w:numPr>
    </w:pPr>
  </w:style>
  <w:style w:type="character" w:styleId="Mot-dise">
    <w:name w:val="Hashtag"/>
    <w:basedOn w:val="Policepardfaut"/>
    <w:uiPriority w:val="99"/>
    <w:semiHidden/>
    <w:unhideWhenUsed/>
    <w:rsid w:val="002A4610"/>
    <w:rPr>
      <w:rFonts w:ascii="Cambria" w:hAnsi="Cambria"/>
      <w:color w:val="2B579A"/>
      <w:shd w:val="clear" w:color="auto" w:fill="E6E6E6"/>
    </w:rPr>
  </w:style>
  <w:style w:type="character" w:styleId="Mention">
    <w:name w:val="Mention"/>
    <w:basedOn w:val="Policepardfaut"/>
    <w:uiPriority w:val="99"/>
    <w:semiHidden/>
    <w:unhideWhenUsed/>
    <w:rsid w:val="002A4610"/>
    <w:rPr>
      <w:rFonts w:ascii="Cambria" w:hAnsi="Cambria"/>
      <w:color w:val="2B579A"/>
      <w:shd w:val="clear" w:color="auto" w:fill="E6E6E6"/>
    </w:rPr>
  </w:style>
  <w:style w:type="character" w:styleId="SmartHyperlink">
    <w:name w:val="Smart Hyperlink"/>
    <w:basedOn w:val="Policepardfaut"/>
    <w:uiPriority w:val="99"/>
    <w:semiHidden/>
    <w:unhideWhenUsed/>
    <w:rsid w:val="002A4610"/>
    <w:rPr>
      <w:rFonts w:ascii="Cambria" w:hAnsi="Cambria"/>
      <w:u w:val="dotted"/>
    </w:rPr>
  </w:style>
  <w:style w:type="character" w:styleId="Mentionnonrsolue">
    <w:name w:val="Unresolved Mention"/>
    <w:basedOn w:val="Policepardfaut"/>
    <w:uiPriority w:val="99"/>
    <w:semiHidden/>
    <w:unhideWhenUsed/>
    <w:rsid w:val="002A4610"/>
    <w:rPr>
      <w:rFonts w:ascii="Cambria" w:hAnsi="Cambria"/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bo\AppData\Roaming\Microsoft\Templates\Discours%20liminair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774A7B3124F475AAEDCF1333999620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976047-0F1E-41B7-9C94-B6FC2DB418EA}"/>
      </w:docPartPr>
      <w:docPartBody>
        <w:p w:rsidR="00075733" w:rsidRDefault="00000000">
          <w:pPr>
            <w:pStyle w:val="6774A7B3124F475AAEDCF1333999620F"/>
          </w:pPr>
          <w:r>
            <w:rPr>
              <w:lang w:bidi="fr-FR"/>
            </w:rPr>
            <w:t>Nom de la société</w:t>
          </w:r>
        </w:p>
      </w:docPartBody>
    </w:docPart>
    <w:docPart>
      <w:docPartPr>
        <w:name w:val="5C17DA662D294B928045EBDBB84D954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8B48F2-9976-4D81-BE0E-2BA33F2EFB80}"/>
      </w:docPartPr>
      <w:docPartBody>
        <w:p w:rsidR="00075733" w:rsidRDefault="00000000">
          <w:pPr>
            <w:pStyle w:val="5C17DA662D294B928045EBDBB84D9543"/>
          </w:pPr>
          <w:r>
            <w:rPr>
              <w:lang w:bidi="fr-FR"/>
            </w:rPr>
            <w:t>Discours liminaire</w:t>
          </w:r>
        </w:p>
      </w:docPartBody>
    </w:docPart>
    <w:docPart>
      <w:docPartPr>
        <w:name w:val="59974C4BE24A4C70A7912EEAFBC16A8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BFAD2B0-E3CF-4019-928B-6C1DB8960775}"/>
      </w:docPartPr>
      <w:docPartBody>
        <w:p w:rsidR="00075733" w:rsidRDefault="00000000">
          <w:pPr>
            <w:pStyle w:val="59974C4BE24A4C70A7912EEAFBC16A84"/>
          </w:pPr>
          <w:r>
            <w:rPr>
              <w:lang w:bidi="fr-FR"/>
            </w:rPr>
            <w:t>Discours de 12 secondes</w:t>
          </w:r>
        </w:p>
      </w:docPartBody>
    </w:docPart>
    <w:docPart>
      <w:docPartPr>
        <w:name w:val="C7254906D6734007A5D7AD7A745BA5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58C3E35-F03B-4BDA-8709-2B738BF64A0D}"/>
      </w:docPartPr>
      <w:docPartBody>
        <w:p w:rsidR="00075733" w:rsidRDefault="00000000">
          <w:pPr>
            <w:pStyle w:val="C7254906D6734007A5D7AD7A745BA5DC"/>
          </w:pPr>
          <w:bookmarkStart w:id="0" w:name="_Hlk508635881"/>
          <w:r w:rsidRPr="0066185E">
            <w:rPr>
              <w:rStyle w:val="Accentuationlgre"/>
              <w:lang w:bidi="fr-FR"/>
            </w:rPr>
            <w:t>Résumez en une phrase simple ce que votre société fait ou fournit.</w:t>
          </w:r>
          <w:r w:rsidRPr="0066185E">
            <w:rPr>
              <w:rStyle w:val="Accentuationlgre"/>
              <w:lang w:bidi="fr-FR"/>
            </w:rPr>
            <w:br/>
            <w:t>EXEMPLE : Nous fournissons des accessoires d’une qualité sans égale.</w:t>
          </w:r>
          <w:bookmarkEnd w:id="0"/>
        </w:p>
      </w:docPartBody>
    </w:docPart>
    <w:docPart>
      <w:docPartPr>
        <w:name w:val="CA5659FF7AA149B7BDFEB20E18D4C2E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4D745DA-3894-4C6E-8F3A-98706B0C95DD}"/>
      </w:docPartPr>
      <w:docPartBody>
        <w:p w:rsidR="00075733" w:rsidRDefault="00000000">
          <w:pPr>
            <w:pStyle w:val="CA5659FF7AA149B7BDFEB20E18D4C2EB"/>
          </w:pPr>
          <w:r w:rsidRPr="0066185E">
            <w:rPr>
              <w:rStyle w:val="Accentuationlgre"/>
              <w:lang w:bidi="fr-FR"/>
            </w:rPr>
            <w:t>Décrivez les avantages qu’offrent vos services ou produits. Énumérez les caractéristiques qui distinguent vos produits ou services de ceux de vos concurrents.</w:t>
          </w:r>
        </w:p>
      </w:docPartBody>
    </w:docPart>
    <w:docPart>
      <w:docPartPr>
        <w:name w:val="9A32DFA4462A47D0933DD289485B0F5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9DD469-B08C-46CB-84D0-612FA5E10014}"/>
      </w:docPartPr>
      <w:docPartBody>
        <w:p w:rsidR="00075733" w:rsidRDefault="00000000">
          <w:pPr>
            <w:pStyle w:val="9A32DFA4462A47D0933DD289485B0F53"/>
          </w:pPr>
          <w:r w:rsidRPr="0066185E">
            <w:rPr>
              <w:rStyle w:val="Accentuationlgre"/>
              <w:lang w:bidi="fr-FR"/>
            </w:rPr>
            <w:t>EXEMPLE : Nos accessoires permettent de réaliser cinq tâches importantes, à savoir...</w:t>
          </w:r>
        </w:p>
      </w:docPartBody>
    </w:docPart>
    <w:docPart>
      <w:docPartPr>
        <w:name w:val="93C449CB7BB24D02927F0B6F42176D5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74325A6-37C8-47B6-A331-C414F601375E}"/>
      </w:docPartPr>
      <w:docPartBody>
        <w:p w:rsidR="00075733" w:rsidRDefault="00000000">
          <w:pPr>
            <w:pStyle w:val="93C449CB7BB24D02927F0B6F42176D5E"/>
          </w:pPr>
          <w:r>
            <w:rPr>
              <w:lang w:bidi="fr-FR"/>
            </w:rPr>
            <w:t>Discours de 30 secondes</w:t>
          </w:r>
        </w:p>
      </w:docPartBody>
    </w:docPart>
    <w:docPart>
      <w:docPartPr>
        <w:name w:val="13BFA075373D407BBD1EADFF8746950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DF761B-FB35-4C1A-9D92-C6D3D6744B93}"/>
      </w:docPartPr>
      <w:docPartBody>
        <w:p w:rsidR="00075733" w:rsidRDefault="00000000">
          <w:pPr>
            <w:pStyle w:val="13BFA075373D407BBD1EADFF87469507"/>
          </w:pPr>
          <w:bookmarkStart w:id="1" w:name="_Hlk508635988"/>
          <w:r w:rsidRPr="0066185E">
            <w:rPr>
              <w:rStyle w:val="Accentuationlgre"/>
              <w:lang w:bidi="fr-FR"/>
            </w:rPr>
            <w:t>Résumez en quelques phrases simples ce que votre société fait ou fournit.</w:t>
          </w:r>
          <w:bookmarkEnd w:id="1"/>
        </w:p>
      </w:docPartBody>
    </w:docPart>
    <w:docPart>
      <w:docPartPr>
        <w:name w:val="B324A36714E04794BEA0E662CC4CF98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545E651-F644-4A33-8480-7D439F43EFE0}"/>
      </w:docPartPr>
      <w:docPartBody>
        <w:p w:rsidR="00075733" w:rsidRDefault="00000000">
          <w:pPr>
            <w:pStyle w:val="B324A36714E04794BEA0E662CC4CF989"/>
          </w:pPr>
          <w:bookmarkStart w:id="2" w:name="_Hlk508636038"/>
          <w:r w:rsidRPr="0066185E">
            <w:rPr>
              <w:rStyle w:val="Accentuationlgre"/>
              <w:lang w:bidi="fr-FR"/>
            </w:rPr>
            <w:t>EXEMPLE : Nous fournissons des accessoires d’une qualité sans égale. Nous proposons un vaste éventail d’accessoires, dont le dernier modèle turbo de luxe.</w:t>
          </w:r>
          <w:bookmarkEnd w:id="2"/>
        </w:p>
      </w:docPartBody>
    </w:docPart>
    <w:docPart>
      <w:docPartPr>
        <w:name w:val="7E522D0C9ECC4A79A416A540E91AD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1F0E679-19F2-443B-8A39-30B73F5BA43F}"/>
      </w:docPartPr>
      <w:docPartBody>
        <w:p w:rsidR="00075733" w:rsidRDefault="00000000">
          <w:pPr>
            <w:pStyle w:val="7E522D0C9ECC4A79A416A540E91AD6E5"/>
          </w:pPr>
          <w:r w:rsidRPr="0066185E">
            <w:rPr>
              <w:rStyle w:val="Accentuationlgre"/>
              <w:lang w:bidi="fr-FR"/>
            </w:rPr>
            <w:t>Résumez brièvement les qualifications de votre société.</w:t>
          </w:r>
          <w:r w:rsidRPr="0066185E">
            <w:rPr>
              <w:rStyle w:val="Accentuationlgre"/>
              <w:lang w:bidi="fr-FR"/>
            </w:rPr>
            <w:br/>
            <w:t>EXEMPLE : Nous créons des accessoires de qualité depuis plus d’un siècle.</w:t>
          </w:r>
        </w:p>
      </w:docPartBody>
    </w:docPart>
    <w:docPart>
      <w:docPartPr>
        <w:name w:val="8276377980E1498091DBC94A58980AC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9B0573-5448-4106-8260-D7303302FFE8}"/>
      </w:docPartPr>
      <w:docPartBody>
        <w:p w:rsidR="00075733" w:rsidRDefault="00000000">
          <w:pPr>
            <w:pStyle w:val="8276377980E1498091DBC94A58980ACA"/>
          </w:pPr>
          <w:r w:rsidRPr="0066185E">
            <w:rPr>
              <w:rStyle w:val="Accentuationlgre"/>
              <w:lang w:bidi="fr-FR"/>
            </w:rPr>
            <w:t>Décrivez les buts ou objectifs de votre société.</w:t>
          </w:r>
          <w:r w:rsidRPr="0066185E">
            <w:rPr>
              <w:rStyle w:val="Accentuationlgre"/>
              <w:lang w:bidi="fr-FR"/>
            </w:rPr>
            <w:br/>
            <w:t>EXEMPLE : Nous souhaitons vendre plus d’accessoires que toute autre société en France.</w:t>
          </w:r>
        </w:p>
      </w:docPartBody>
    </w:docPart>
    <w:docPart>
      <w:docPartPr>
        <w:name w:val="F96871750D5645ED8FF803249ED177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15DC5C-D245-43C9-91E0-7CFE6BD62E10}"/>
      </w:docPartPr>
      <w:docPartBody>
        <w:p w:rsidR="00075733" w:rsidRDefault="00000000">
          <w:pPr>
            <w:pStyle w:val="F96871750D5645ED8FF803249ED177F7"/>
          </w:pPr>
          <w:r>
            <w:rPr>
              <w:lang w:bidi="fr-FR"/>
            </w:rPr>
            <w:t>Discours de 3 minutes</w:t>
          </w:r>
        </w:p>
      </w:docPartBody>
    </w:docPart>
    <w:docPart>
      <w:docPartPr>
        <w:name w:val="6D63BA40B5A74A2391FF4224B497B9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3E75337-81B0-414E-8E27-581C5FF541E3}"/>
      </w:docPartPr>
      <w:docPartBody>
        <w:p w:rsidR="00075733" w:rsidRDefault="00000000">
          <w:pPr>
            <w:pStyle w:val="6D63BA40B5A74A2391FF4224B497B992"/>
          </w:pPr>
          <w:bookmarkStart w:id="3" w:name="_Hlk508636056"/>
          <w:r w:rsidRPr="0066185E">
            <w:rPr>
              <w:rStyle w:val="Accentuationlgre"/>
              <w:lang w:bidi="fr-FR"/>
            </w:rPr>
            <w:t>Résumez en une phrase simple ce que votre société fait ou fournit.</w:t>
          </w:r>
          <w:r w:rsidRPr="0066185E">
            <w:rPr>
              <w:rStyle w:val="Accentuationlgre"/>
              <w:lang w:bidi="fr-FR"/>
            </w:rPr>
            <w:br/>
            <w:t>EXEMPLE : Nous fournissons des accessoires d’une qualité sans égale</w:t>
          </w:r>
          <w:bookmarkEnd w:id="3"/>
          <w:r w:rsidRPr="0066185E">
            <w:rPr>
              <w:rStyle w:val="Accentuationlgre"/>
              <w:lang w:bidi="fr-FR"/>
            </w:rPr>
            <w:t>.</w:t>
          </w:r>
        </w:p>
      </w:docPartBody>
    </w:docPart>
    <w:docPart>
      <w:docPartPr>
        <w:name w:val="24CBCB2090D8434D92C04E7A605F51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6FF708-38FD-4ADA-8495-FD5C46D41027}"/>
      </w:docPartPr>
      <w:docPartBody>
        <w:p w:rsidR="00075733" w:rsidRDefault="00000000">
          <w:pPr>
            <w:pStyle w:val="24CBCB2090D8434D92C04E7A605F51C3"/>
          </w:pPr>
          <w:bookmarkStart w:id="4" w:name="_Hlk508636067"/>
          <w:r w:rsidRPr="0066185E">
            <w:rPr>
              <w:rStyle w:val="Accentuationlgre"/>
              <w:lang w:bidi="fr-FR"/>
            </w:rPr>
            <w:t>Décrivez la mission de votre société en une phrase.</w:t>
          </w:r>
          <w:bookmarkEnd w:id="4"/>
        </w:p>
      </w:docPartBody>
    </w:docPart>
    <w:docPart>
      <w:docPartPr>
        <w:name w:val="C5A6FC05EC234B6AB63CFDADACF3B36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BAA7052-C847-400D-99D9-1AB5A05717E3}"/>
      </w:docPartPr>
      <w:docPartBody>
        <w:p w:rsidR="00075733" w:rsidRDefault="00000000">
          <w:pPr>
            <w:pStyle w:val="C5A6FC05EC234B6AB63CFDADACF3B362"/>
          </w:pPr>
          <w:r w:rsidRPr="0066185E">
            <w:rPr>
              <w:rStyle w:val="Accentuationlgre"/>
              <w:lang w:bidi="fr-FR"/>
            </w:rPr>
            <w:t>EXEMPLE : La société souhaite améliorer la qualité de vie des gens en proposant des accessoires d’une qualité sans égale à tous les habitants de la planète.</w:t>
          </w:r>
        </w:p>
      </w:docPartBody>
    </w:docPart>
    <w:docPart>
      <w:docPartPr>
        <w:name w:val="4B252A948B3140F4858F89544A60FE2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6601F6-49E2-4E04-9178-415FF9C0E468}"/>
      </w:docPartPr>
      <w:docPartBody>
        <w:p w:rsidR="00075733" w:rsidRDefault="00000000">
          <w:pPr>
            <w:pStyle w:val="4B252A948B3140F4858F89544A60FE26"/>
          </w:pPr>
          <w:r w:rsidRPr="0066185E">
            <w:rPr>
              <w:rStyle w:val="Accentuationlgre"/>
              <w:lang w:bidi="fr-FR"/>
            </w:rPr>
            <w:t>Donnez un exemple de résultat positif de la vente de votre produit.</w:t>
          </w:r>
          <w:r w:rsidRPr="0066185E">
            <w:rPr>
              <w:rStyle w:val="Accentuationlgre"/>
              <w:lang w:bidi="fr-FR"/>
            </w:rPr>
            <w:br/>
            <w:t>EXEMPLE : Nos accessoires ont été utilisés dans la construction de la tour Eiffel.</w:t>
          </w:r>
        </w:p>
      </w:docPartBody>
    </w:docPart>
    <w:docPart>
      <w:docPartPr>
        <w:name w:val="73631E3953634C62B4E3995CF6E796E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DEC5ADA-B169-46ED-B3B1-442E4A717E38}"/>
      </w:docPartPr>
      <w:docPartBody>
        <w:p w:rsidR="00075733" w:rsidRDefault="00000000">
          <w:pPr>
            <w:pStyle w:val="73631E3953634C62B4E3995CF6E796E0"/>
          </w:pPr>
          <w:r>
            <w:rPr>
              <w:lang w:bidi="fr-FR"/>
            </w:rPr>
            <w:t>CONFIDENTIEL</w:t>
          </w:r>
        </w:p>
      </w:docPartBody>
    </w:docPart>
    <w:docPart>
      <w:docPartPr>
        <w:name w:val="8DBDC00E3C2241EF901FED758B0EF60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2EF404A-6039-4AFA-834B-D373E6FC9ADF}"/>
      </w:docPartPr>
      <w:docPartBody>
        <w:p w:rsidR="00075733" w:rsidRDefault="00000000">
          <w:pPr>
            <w:pStyle w:val="8DBDC00E3C2241EF901FED758B0EF606"/>
          </w:pPr>
          <w:r>
            <w:rPr>
              <w:lang w:bidi="fr-FR"/>
            </w:rPr>
            <w:t>Nom de la société</w:t>
          </w:r>
        </w:p>
      </w:docPartBody>
    </w:docPart>
    <w:docPart>
      <w:docPartPr>
        <w:name w:val="8FC4459E856E4F30BABFEDFF4FFC0F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B04FAA5-F704-433C-8853-91319B12C934}"/>
      </w:docPartPr>
      <w:docPartBody>
        <w:p w:rsidR="00075733" w:rsidRDefault="00000000">
          <w:pPr>
            <w:pStyle w:val="8FC4459E856E4F30BABFEDFF4FFC0FE4"/>
          </w:pPr>
          <w:r>
            <w:rPr>
              <w:lang w:bidi="fr-FR"/>
            </w:rPr>
            <w:t>CONFIDENTIEL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2A"/>
    <w:rsid w:val="00075733"/>
    <w:rsid w:val="0088452A"/>
    <w:rsid w:val="00C2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774A7B3124F475AAEDCF1333999620F">
    <w:name w:val="6774A7B3124F475AAEDCF1333999620F"/>
  </w:style>
  <w:style w:type="paragraph" w:customStyle="1" w:styleId="0C04B6E594AF4B5F9728FA83900B530C">
    <w:name w:val="0C04B6E594AF4B5F9728FA83900B530C"/>
  </w:style>
  <w:style w:type="paragraph" w:customStyle="1" w:styleId="47DE7EE935CC4209968D0893A365B1A1">
    <w:name w:val="47DE7EE935CC4209968D0893A365B1A1"/>
  </w:style>
  <w:style w:type="paragraph" w:customStyle="1" w:styleId="8C9AC90FF7784CF496978B228721B040">
    <w:name w:val="8C9AC90FF7784CF496978B228721B040"/>
  </w:style>
  <w:style w:type="paragraph" w:customStyle="1" w:styleId="340F3E12855641A683DCA74654312333">
    <w:name w:val="340F3E12855641A683DCA74654312333"/>
  </w:style>
  <w:style w:type="paragraph" w:customStyle="1" w:styleId="F991EE6D92254C37A3799D3A88A0611F">
    <w:name w:val="F991EE6D92254C37A3799D3A88A0611F"/>
  </w:style>
  <w:style w:type="paragraph" w:customStyle="1" w:styleId="E1509C1FC73C44799C9FDA7D6AA94030">
    <w:name w:val="E1509C1FC73C44799C9FDA7D6AA94030"/>
  </w:style>
  <w:style w:type="paragraph" w:customStyle="1" w:styleId="5C17DA662D294B928045EBDBB84D9543">
    <w:name w:val="5C17DA662D294B928045EBDBB84D9543"/>
  </w:style>
  <w:style w:type="paragraph" w:customStyle="1" w:styleId="59974C4BE24A4C70A7912EEAFBC16A84">
    <w:name w:val="59974C4BE24A4C70A7912EEAFBC16A84"/>
  </w:style>
  <w:style w:type="character" w:styleId="Accentuationlgre">
    <w:name w:val="Subtle Emphasis"/>
    <w:basedOn w:val="Policepardfaut"/>
    <w:uiPriority w:val="19"/>
    <w:unhideWhenUsed/>
    <w:qFormat/>
    <w:rPr>
      <w:i/>
      <w:iCs/>
      <w:color w:val="404040" w:themeColor="text1" w:themeTint="BF"/>
    </w:rPr>
  </w:style>
  <w:style w:type="paragraph" w:customStyle="1" w:styleId="C7254906D6734007A5D7AD7A745BA5DC">
    <w:name w:val="C7254906D6734007A5D7AD7A745BA5DC"/>
  </w:style>
  <w:style w:type="paragraph" w:customStyle="1" w:styleId="CA5659FF7AA149B7BDFEB20E18D4C2EB">
    <w:name w:val="CA5659FF7AA149B7BDFEB20E18D4C2EB"/>
  </w:style>
  <w:style w:type="paragraph" w:customStyle="1" w:styleId="9A32DFA4462A47D0933DD289485B0F53">
    <w:name w:val="9A32DFA4462A47D0933DD289485B0F53"/>
  </w:style>
  <w:style w:type="paragraph" w:customStyle="1" w:styleId="93C449CB7BB24D02927F0B6F42176D5E">
    <w:name w:val="93C449CB7BB24D02927F0B6F42176D5E"/>
  </w:style>
  <w:style w:type="paragraph" w:customStyle="1" w:styleId="13BFA075373D407BBD1EADFF87469507">
    <w:name w:val="13BFA075373D407BBD1EADFF87469507"/>
  </w:style>
  <w:style w:type="paragraph" w:customStyle="1" w:styleId="B324A36714E04794BEA0E662CC4CF989">
    <w:name w:val="B324A36714E04794BEA0E662CC4CF989"/>
  </w:style>
  <w:style w:type="paragraph" w:customStyle="1" w:styleId="7E522D0C9ECC4A79A416A540E91AD6E5">
    <w:name w:val="7E522D0C9ECC4A79A416A540E91AD6E5"/>
  </w:style>
  <w:style w:type="paragraph" w:customStyle="1" w:styleId="8276377980E1498091DBC94A58980ACA">
    <w:name w:val="8276377980E1498091DBC94A58980ACA"/>
  </w:style>
  <w:style w:type="paragraph" w:customStyle="1" w:styleId="F96871750D5645ED8FF803249ED177F7">
    <w:name w:val="F96871750D5645ED8FF803249ED177F7"/>
  </w:style>
  <w:style w:type="paragraph" w:customStyle="1" w:styleId="6D63BA40B5A74A2391FF4224B497B992">
    <w:name w:val="6D63BA40B5A74A2391FF4224B497B992"/>
  </w:style>
  <w:style w:type="paragraph" w:customStyle="1" w:styleId="24CBCB2090D8434D92C04E7A605F51C3">
    <w:name w:val="24CBCB2090D8434D92C04E7A605F51C3"/>
  </w:style>
  <w:style w:type="paragraph" w:customStyle="1" w:styleId="C5A6FC05EC234B6AB63CFDADACF3B362">
    <w:name w:val="C5A6FC05EC234B6AB63CFDADACF3B362"/>
  </w:style>
  <w:style w:type="paragraph" w:customStyle="1" w:styleId="4B252A948B3140F4858F89544A60FE26">
    <w:name w:val="4B252A948B3140F4858F89544A60FE26"/>
  </w:style>
  <w:style w:type="paragraph" w:customStyle="1" w:styleId="73631E3953634C62B4E3995CF6E796E0">
    <w:name w:val="73631E3953634C62B4E3995CF6E796E0"/>
  </w:style>
  <w:style w:type="paragraph" w:customStyle="1" w:styleId="8DBDC00E3C2241EF901FED758B0EF606">
    <w:name w:val="8DBDC00E3C2241EF901FED758B0EF606"/>
  </w:style>
  <w:style w:type="paragraph" w:customStyle="1" w:styleId="8FC4459E856E4F30BABFEDFF4FFC0FE4">
    <w:name w:val="8FC4459E856E4F30BABFEDFF4FFC0F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Elevator speech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Discours liminaire.dotx</Template>
  <TotalTime>6</TotalTime>
  <Pages>2</Pages>
  <Words>325</Words>
  <Characters>1790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Nicolas Bodin</dc:creator>
  <cp:lastModifiedBy>Nicolas Bodin</cp:lastModifiedBy>
  <cp:revision>2</cp:revision>
  <dcterms:created xsi:type="dcterms:W3CDTF">2023-05-18T13:55:00Z</dcterms:created>
  <dcterms:modified xsi:type="dcterms:W3CDTF">2023-05-18T13:55:00Z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